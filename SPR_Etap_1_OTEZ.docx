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BD306" w14:textId="77777777" w:rsidR="00801219" w:rsidRDefault="00B66E44">
      <w:pPr>
        <w:pStyle w:val="Akapitzlist"/>
        <w:numPr>
          <w:ilvl w:val="0"/>
          <w:numId w:val="1"/>
        </w:numPr>
        <w:jc w:val="center"/>
        <w:rPr>
          <w:rFonts w:ascii="Times New Roman" w:hAnsi="Times New Roman"/>
          <w:b/>
          <w:bCs/>
          <w:sz w:val="40"/>
          <w:szCs w:val="40"/>
        </w:rPr>
      </w:pPr>
      <w:r>
        <w:rPr>
          <w:rFonts w:ascii="Times New Roman" w:hAnsi="Times New Roman"/>
          <w:b/>
          <w:bCs/>
          <w:sz w:val="40"/>
          <w:szCs w:val="40"/>
        </w:rPr>
        <w:t>Opis sytuacji</w:t>
      </w:r>
    </w:p>
    <w:p w14:paraId="4B4BD307" w14:textId="77777777" w:rsidR="00801219" w:rsidRDefault="00B66E44">
      <w:pPr>
        <w:autoSpaceDE w:val="0"/>
        <w:spacing w:after="510" w:line="220" w:lineRule="exact"/>
        <w:jc w:val="center"/>
        <w:rPr>
          <w:rFonts w:ascii="Times New Roman" w:hAnsi="Times New Roman"/>
        </w:rPr>
      </w:pPr>
      <w:r>
        <w:rPr>
          <w:rFonts w:ascii="Times New Roman" w:hAnsi="Times New Roman"/>
        </w:rPr>
        <w:t>OPIS FIRMY “EVENT MASTERS”</w:t>
      </w:r>
    </w:p>
    <w:p w14:paraId="4B4BD308" w14:textId="77777777" w:rsidR="00801219" w:rsidRDefault="00B66E44">
      <w:pPr>
        <w:autoSpaceDE w:val="0"/>
        <w:spacing w:after="0" w:line="242" w:lineRule="auto"/>
        <w:ind w:left="10" w:hanging="10"/>
      </w:pPr>
      <w:r>
        <w:rPr>
          <w:rFonts w:ascii="Times New Roman" w:hAnsi="Times New Roman"/>
          <w:color w:val="000000"/>
        </w:rPr>
        <w:t xml:space="preserve">Firma „Event </w:t>
      </w:r>
      <w:proofErr w:type="spellStart"/>
      <w:r>
        <w:rPr>
          <w:rFonts w:ascii="Times New Roman" w:hAnsi="Times New Roman"/>
          <w:color w:val="000000"/>
        </w:rPr>
        <w:t>Masters</w:t>
      </w:r>
      <w:proofErr w:type="spellEnd"/>
      <w:r>
        <w:rPr>
          <w:rFonts w:ascii="Times New Roman" w:hAnsi="Times New Roman"/>
          <w:color w:val="000000"/>
        </w:rPr>
        <w:t xml:space="preserve">” zajmuje się organizacją imprez różnego typu (od prywatnych do masowych) na terenie Olsztynie oraz województwa Warmińsko-Mazurskiego, w szczególnych przypadkach i </w:t>
      </w:r>
      <w:r>
        <w:rPr>
          <w:rFonts w:ascii="Times New Roman" w:hAnsi="Times New Roman"/>
          <w:color w:val="000000"/>
        </w:rPr>
        <w:t>odpowiedniej zapłacie firma jest w stanie zorganizować event w wybranym miejscu przez klienta. Dużą rolę odgrywa tu budżet klienta, możliwość logistyczne oraz obłożenie innymi imprezami. W budynku przy zbiegu ulic Partyzantów i 1 Maja mieści się biuro, któ</w:t>
      </w:r>
      <w:r>
        <w:rPr>
          <w:rFonts w:ascii="Times New Roman" w:hAnsi="Times New Roman"/>
          <w:color w:val="000000"/>
        </w:rPr>
        <w:t xml:space="preserve">re służy jako dział zamówień, a przy ulicy Lubelskiej 70 znajduje się natomiast magazyn. </w:t>
      </w:r>
    </w:p>
    <w:p w14:paraId="4B4BD309" w14:textId="77777777" w:rsidR="00801219" w:rsidRDefault="00B66E44">
      <w:pPr>
        <w:autoSpaceDE w:val="0"/>
        <w:spacing w:before="226" w:after="0" w:line="249" w:lineRule="auto"/>
        <w:ind w:left="10" w:hanging="10"/>
      </w:pPr>
      <w:r>
        <w:rPr>
          <w:rFonts w:ascii="Times New Roman" w:hAnsi="Times New Roman"/>
          <w:color w:val="000000"/>
        </w:rPr>
        <w:t>Biuro firmy jest otwarte w godzinach od 8 do 20. W biurze pracuje 9 osób – kierownik, zastępca kierownika, 5 osób przyjmujących zamówienia oraz 2 księgowe. Osoby przy</w:t>
      </w:r>
      <w:r>
        <w:rPr>
          <w:rFonts w:ascii="Times New Roman" w:hAnsi="Times New Roman"/>
          <w:color w:val="000000"/>
        </w:rPr>
        <w:t>jmujące zamówienia przyjmują w biurze osoby zainteresowane zorganizowaniem imprez, a w wolnych momentach odbierają zamówienia przesłane drogą mailową w którym to musi znajdować się wypełniony formularz w postaci skanu lub pliku z rozszerzeniem pdf, a potwi</w:t>
      </w:r>
      <w:r>
        <w:rPr>
          <w:rFonts w:ascii="Times New Roman" w:hAnsi="Times New Roman"/>
          <w:color w:val="000000"/>
        </w:rPr>
        <w:t>erdzenie zlecenia zamówienia odbywa się drogą telefoniczną. Osoby zlecające imprezę muszą uzupełnić formularz organizacyjny oraz wybrać miejsce z katalogu w zależności od zapotrzebowania miejsc. Pod koniec dnia robią zestawienie wszystkich zamówień w pliku</w:t>
      </w:r>
      <w:r>
        <w:rPr>
          <w:rFonts w:ascii="Times New Roman" w:hAnsi="Times New Roman"/>
          <w:color w:val="000000"/>
        </w:rPr>
        <w:t xml:space="preserve"> </w:t>
      </w:r>
      <w:proofErr w:type="spellStart"/>
      <w:r>
        <w:rPr>
          <w:rFonts w:ascii="Times New Roman" w:hAnsi="Times New Roman"/>
          <w:color w:val="000000"/>
        </w:rPr>
        <w:t>excel</w:t>
      </w:r>
      <w:proofErr w:type="spellEnd"/>
      <w:r>
        <w:rPr>
          <w:rFonts w:ascii="Times New Roman" w:hAnsi="Times New Roman"/>
          <w:color w:val="000000"/>
        </w:rPr>
        <w:t xml:space="preserve"> i wysyłają drogą mailową swoim odpowiednikom w magazynie, którzy to przejmują odpowiedzialność za wykonanie zlecenia. Zamówienia są także wpisywane do specjalnego dziennika – kto, co, ile osób, za ile, na kiedy zamawia, adres i termin dostawy, kto p</w:t>
      </w:r>
      <w:r>
        <w:rPr>
          <w:rFonts w:ascii="Times New Roman" w:hAnsi="Times New Roman"/>
          <w:color w:val="000000"/>
        </w:rPr>
        <w:t>rzyjął i kto zweryfikował zamówienie. Zamówienia klientów zawierają także rodzaj imprezy, oraz dodatkowe usługi, które to są opisywanie w formie numerów obowiązujących wewnątrz firmy. Klienci znani firmie mogą składać zamówienia telefonicznie lub przesyłać</w:t>
      </w:r>
      <w:r>
        <w:rPr>
          <w:rFonts w:ascii="Times New Roman" w:hAnsi="Times New Roman"/>
          <w:color w:val="000000"/>
        </w:rPr>
        <w:t xml:space="preserve"> mailem, nowi klienci muszę natomiast stawić się w biurze firmy aby osobiście potwierdzić zamówienie i aby zweryfikować swoją wiarygodność. Klienci są zapisywani do specjalnego zeszytu – wykaz klientów. Do biura mogą przychodzić również przedstawiciele fir</w:t>
      </w:r>
      <w:r>
        <w:rPr>
          <w:rFonts w:ascii="Times New Roman" w:hAnsi="Times New Roman"/>
          <w:color w:val="000000"/>
        </w:rPr>
        <w:t>m które świadczą usługi potrzebne na różnego typach imprez, chcący zostać firmą pośrednią mogącą zapewnić swoje usługi na organizowanych wydarzeniach (np. catering, ochrona). W biurze jest prowadzona również sprzedaż biletów które można wcześniej zarezerwo</w:t>
      </w:r>
      <w:r>
        <w:rPr>
          <w:rFonts w:ascii="Times New Roman" w:hAnsi="Times New Roman"/>
          <w:color w:val="000000"/>
        </w:rPr>
        <w:t xml:space="preserve">wać mailowo. </w:t>
      </w:r>
    </w:p>
    <w:p w14:paraId="4B4BD30A" w14:textId="77777777" w:rsidR="00801219" w:rsidRDefault="00B66E44">
      <w:pPr>
        <w:autoSpaceDE w:val="0"/>
        <w:spacing w:before="226" w:after="0" w:line="242" w:lineRule="auto"/>
        <w:ind w:left="10" w:hanging="10"/>
      </w:pPr>
      <w:r>
        <w:rPr>
          <w:rFonts w:ascii="Times New Roman" w:hAnsi="Times New Roman"/>
          <w:color w:val="000000"/>
        </w:rPr>
        <w:t>Kierownik nadzoruje pracę, gdy pracy jest więcej, sprawdza czy stan magazynowy przedmiotów do organizacji imprez jest wystarczający, jeżeli jakiegoś brakuje to składa zamówienia do hurtowni, robi to telefonicznie oraz drogą mailową. Hurtownia</w:t>
      </w:r>
      <w:r>
        <w:rPr>
          <w:rFonts w:ascii="Times New Roman" w:hAnsi="Times New Roman"/>
          <w:color w:val="000000"/>
        </w:rPr>
        <w:t xml:space="preserve"> w ten sam sposób jaki otrzymała zamówienie potwierdza złożenie zamówienia i wysyła wiadomością mailową fakturę. </w:t>
      </w:r>
    </w:p>
    <w:p w14:paraId="4B4BD30B" w14:textId="77777777" w:rsidR="00801219" w:rsidRDefault="00B66E44">
      <w:pPr>
        <w:autoSpaceDE w:val="0"/>
        <w:spacing w:before="224" w:after="0" w:line="242" w:lineRule="auto"/>
        <w:ind w:left="10" w:hanging="10"/>
      </w:pPr>
      <w:r>
        <w:rPr>
          <w:rFonts w:ascii="Times New Roman" w:hAnsi="Times New Roman"/>
          <w:color w:val="000000"/>
        </w:rPr>
        <w:t>Księgowe zajmują się opłatami za organizację, aktualnymi opłatami za prowadzenie działalności, wyliczeniami prowizji dla pośredników, sugerują</w:t>
      </w:r>
      <w:r>
        <w:rPr>
          <w:rFonts w:ascii="Times New Roman" w:hAnsi="Times New Roman"/>
          <w:color w:val="000000"/>
        </w:rPr>
        <w:t xml:space="preserve"> optymalny sposób rozliczania się podatkowy dla firmy. Sprawdzają również, czy klienci wpłacili odpowiednią zaliczkę. Wszystkie wyliczenia, opłaty wraz z opisem składają kierownikowi lub jego zastępcy, aby ten mógł je sprawdzić w końcowej fazie przekazuje </w:t>
      </w:r>
      <w:r>
        <w:rPr>
          <w:rFonts w:ascii="Times New Roman" w:hAnsi="Times New Roman"/>
          <w:color w:val="000000"/>
        </w:rPr>
        <w:t>wszystko właścicielowi, który podejmuje finalną decyzję. Rozpoczynają pracę o godz. 10:00, a kończą pracę o godz. 18:00. Kierownik lub jego zastępca obsługuje reklamacje, a klienci dokonują zaliczek przed organizacją imprez, a resztę opłacają po zakończeni</w:t>
      </w:r>
      <w:r>
        <w:rPr>
          <w:rFonts w:ascii="Times New Roman" w:hAnsi="Times New Roman"/>
          <w:color w:val="000000"/>
        </w:rPr>
        <w:t>u imprezy. Kierownik rozpoczyna pracę o godzinie 8 i kończy pracę o 16, a jego zastępca zaczyna pracę o godzinie 12 i kończy pracę o 18. W przypadku imprez masowych kierownik i zastępca pracują przez cały czas od 8 do 20, a jeżeli impreza trwa dłużej niż c</w:t>
      </w:r>
      <w:r>
        <w:rPr>
          <w:rFonts w:ascii="Times New Roman" w:hAnsi="Times New Roman"/>
          <w:color w:val="000000"/>
        </w:rPr>
        <w:t>zas pracy firmy, kierownik wraz z zastępcą są dostępni przez telefony kontaktowe przekazane dla innych pracowników.</w:t>
      </w:r>
    </w:p>
    <w:p w14:paraId="4B4BD30C" w14:textId="77777777" w:rsidR="00801219" w:rsidRDefault="00B66E44">
      <w:pPr>
        <w:autoSpaceDE w:val="0"/>
        <w:spacing w:before="226" w:after="0" w:line="249" w:lineRule="auto"/>
        <w:ind w:left="10" w:hanging="10"/>
        <w:rPr>
          <w:rFonts w:ascii="Times New Roman" w:hAnsi="Times New Roman"/>
          <w:color w:val="000000"/>
        </w:rPr>
      </w:pPr>
      <w:r>
        <w:rPr>
          <w:rFonts w:ascii="Times New Roman" w:hAnsi="Times New Roman"/>
          <w:color w:val="000000"/>
        </w:rPr>
        <w:t xml:space="preserve">Magazyn przy ulicy Lubelskiej 70 zajmuje się natomiast realizacją zamówień. W magazynie pracuje 5 osób odpowiedzialnych za </w:t>
      </w:r>
      <w:r>
        <w:rPr>
          <w:rFonts w:ascii="Times New Roman" w:hAnsi="Times New Roman"/>
          <w:color w:val="000000"/>
        </w:rPr>
        <w:t>powierzone im imprezy, a 20 osób zajmuje się dostarczaniem oraz składaniem elementów imprez. Każda osoba odpowiedzialna za powierzone im imprezy ma zespół składający się z 4 osób. Podczas wydawania elementów potrzebnych przy organizacji imprezy jest wydawa</w:t>
      </w:r>
      <w:r>
        <w:rPr>
          <w:rFonts w:ascii="Times New Roman" w:hAnsi="Times New Roman"/>
          <w:color w:val="000000"/>
        </w:rPr>
        <w:t>ny dokument wydania, na podstawie którego później magazynier sprawdza czy wszystko zostało zwrócone. W przypadku imprez masowych, gdzie liczba osób do przygotowania i organizacji imprezy jest większa, osoby dodatkowe są przydzielane na podstawie liczby zob</w:t>
      </w:r>
      <w:r>
        <w:rPr>
          <w:rFonts w:ascii="Times New Roman" w:hAnsi="Times New Roman"/>
          <w:color w:val="000000"/>
        </w:rPr>
        <w:t xml:space="preserve">owiązań innych </w:t>
      </w:r>
      <w:r>
        <w:rPr>
          <w:rFonts w:ascii="Times New Roman" w:hAnsi="Times New Roman"/>
          <w:color w:val="000000"/>
        </w:rPr>
        <w:lastRenderedPageBreak/>
        <w:t>zespołów. Tj. jeżeli zdarzy się, że zespół 1 organizuje same imprezy urodzinowe w danym momencie gdzie te imprezy nie wymagają dodatkowej pomocy więcej niż 2-3 osób to reszta osób z tego zespołu pomaga innemu zespołowi, który ma za zadanie z</w:t>
      </w:r>
      <w:r>
        <w:rPr>
          <w:rFonts w:ascii="Times New Roman" w:hAnsi="Times New Roman"/>
          <w:color w:val="000000"/>
        </w:rPr>
        <w:t>organizowania o wiele większych imprez. Jeżeli i ta liczba osób do pomocy nie wystarcza, to firma po skontaktowaniu się z kierownikiem i jego zastępcą zatrudniają określoną liczbę osób na określony czas na umową o dzieło. Wynagrodzenie dodatkowe za wykonan</w:t>
      </w:r>
      <w:r>
        <w:rPr>
          <w:rFonts w:ascii="Times New Roman" w:hAnsi="Times New Roman"/>
          <w:color w:val="000000"/>
        </w:rPr>
        <w:t xml:space="preserve">e zadania są uzależnione od obecnej sytuacji finansowej firmy, stażu pracownika, ilości przepracowanych godzin. Jeżeli firma nie jest w stanie zapłacić wynagrodzeniem pieniężnym pracownikowi, wtedy firma wykorzystuje wcześniej przygotowane zniżki u swoich </w:t>
      </w:r>
      <w:r>
        <w:rPr>
          <w:rFonts w:ascii="Times New Roman" w:hAnsi="Times New Roman"/>
          <w:color w:val="000000"/>
        </w:rPr>
        <w:t>partnerów biznesowych (w tym restauracji, stacji paliw, firm odzieżowych, albo organizacji małej imprezy dla pracownika). Firma co kwartał organizuje inwentaryzację magazynu, która wykonywana jest przez pracowników magazynów, lub doraźnych pracowników na u</w:t>
      </w:r>
      <w:r>
        <w:rPr>
          <w:rFonts w:ascii="Times New Roman" w:hAnsi="Times New Roman"/>
          <w:color w:val="000000"/>
        </w:rPr>
        <w:t>mowę o dzieło. Po uzyskaniu zgody kierownika, zastępcy kierownika i jednej z księgowej, firma sprzedaje nie potrzebne jej już rzeczy. Premie są przypisywane przez kierownika pracownikom w ramach: stażu pracy, punktualności, jakości wykonywanych zadań i ilo</w:t>
      </w:r>
      <w:r>
        <w:rPr>
          <w:rFonts w:ascii="Times New Roman" w:hAnsi="Times New Roman"/>
          <w:color w:val="000000"/>
        </w:rPr>
        <w:t xml:space="preserve">ści powierzonych zadań. Jeżeli pracownik nie wywiązuje się z powierzonych mu zadań, nie wykonuje ich z należytą starannością albo nie jest punktualny to w takim przypadku kierownik lub jego zastępca jest zobowiązany porozmawiać na osobności z pracownikiem </w:t>
      </w:r>
      <w:r>
        <w:rPr>
          <w:rFonts w:ascii="Times New Roman" w:hAnsi="Times New Roman"/>
          <w:color w:val="000000"/>
        </w:rPr>
        <w:t>o obniżeniu jakości jego pracy, jeżeli po takiej rozmowie praca pracownika nie ulegnie poprawie to kierownik nadaje pracownikowi naganę. Po 1 naganie kierownik stosuje kary pieniężne w zależności od rodzaju winy pracownika. Po 3 karach finansowych firma sz</w:t>
      </w:r>
      <w:r>
        <w:rPr>
          <w:rFonts w:ascii="Times New Roman" w:hAnsi="Times New Roman"/>
          <w:color w:val="000000"/>
        </w:rPr>
        <w:t>uka na rynku pracy osoby mogącą zastąpić pracownika nie wywiązującego się z powierzonych mu zadań. Po znalezieniu ostatecznego kandydata taki pracownik jest zwalniany. Magazyn zatrudnia 3 ochroniarzy, którzy pracują w systemie 3-zmianowym tak, aby zapewnić</w:t>
      </w:r>
      <w:r>
        <w:rPr>
          <w:rFonts w:ascii="Times New Roman" w:hAnsi="Times New Roman"/>
          <w:color w:val="000000"/>
        </w:rPr>
        <w:t xml:space="preserve"> ochronę magazynu przez całą dobę.  Zaangażowanie liczby osób zajmujących się dostarczaniem oraz przygotowaniem wybranego miejsca do imprezy jest uzależniona od wielkości organizowanej imprezy. Firma pracuje od poniedziałku do piątku, wyjątkiem tu jest dzi</w:t>
      </w:r>
      <w:r>
        <w:rPr>
          <w:rFonts w:ascii="Times New Roman" w:hAnsi="Times New Roman"/>
          <w:color w:val="000000"/>
        </w:rPr>
        <w:t>ał magazynowy, który pracuje przez całą dobę przez cały tydzień. W Internecie firma posiada prostą stronę z ogólną stałą informacją zawierającą godziny otwarcia, numer telefonu i lokalizację, która domyślnie jest zmieniana w razie potrzeby przez zastępcę k</w:t>
      </w:r>
      <w:r>
        <w:rPr>
          <w:rFonts w:ascii="Times New Roman" w:hAnsi="Times New Roman"/>
          <w:color w:val="000000"/>
        </w:rPr>
        <w:t>ierownika. Strona zawiera również adres e-mail, portfolio firmy oraz podpięty program pocztowy, który przesyła zamówienia w postaci zwykłego maila.</w:t>
      </w:r>
    </w:p>
    <w:p w14:paraId="4B4BD30D" w14:textId="77777777" w:rsidR="00801219" w:rsidRDefault="00801219">
      <w:pPr>
        <w:autoSpaceDE w:val="0"/>
        <w:spacing w:before="226" w:after="0" w:line="249" w:lineRule="auto"/>
        <w:ind w:left="10" w:hanging="10"/>
        <w:rPr>
          <w:rFonts w:ascii="Times New Roman" w:hAnsi="Times New Roman"/>
          <w:color w:val="000000"/>
        </w:rPr>
      </w:pPr>
    </w:p>
    <w:p w14:paraId="4B4BD30E" w14:textId="77777777" w:rsidR="00801219" w:rsidRDefault="00B66E44">
      <w:pPr>
        <w:autoSpaceDE w:val="0"/>
        <w:spacing w:after="0" w:line="194" w:lineRule="auto"/>
      </w:pPr>
      <w:r>
        <w:rPr>
          <w:rFonts w:ascii="Times New Roman" w:hAnsi="Times New Roman"/>
          <w:b/>
          <w:color w:val="000000"/>
        </w:rPr>
        <w:t>Organizacja:</w:t>
      </w:r>
      <w:r>
        <w:rPr>
          <w:rFonts w:ascii="Times New Roman" w:hAnsi="Times New Roman"/>
          <w:color w:val="000000"/>
        </w:rPr>
        <w:t xml:space="preserve"> cała firma </w:t>
      </w:r>
    </w:p>
    <w:p w14:paraId="4B4BD30F" w14:textId="77777777" w:rsidR="00801219" w:rsidRDefault="00B66E44">
      <w:pPr>
        <w:autoSpaceDE w:val="0"/>
        <w:spacing w:before="232" w:after="0" w:line="194" w:lineRule="auto"/>
      </w:pPr>
      <w:r>
        <w:rPr>
          <w:rFonts w:ascii="Times New Roman" w:hAnsi="Times New Roman"/>
          <w:b/>
          <w:color w:val="000000"/>
        </w:rPr>
        <w:t>Struktura firmy</w:t>
      </w:r>
      <w:r>
        <w:rPr>
          <w:rFonts w:ascii="Times New Roman" w:hAnsi="Times New Roman"/>
          <w:color w:val="000000"/>
        </w:rPr>
        <w:t xml:space="preserve">:  dział zamówień, magazyn </w:t>
      </w:r>
    </w:p>
    <w:p w14:paraId="4B4BD310" w14:textId="77777777" w:rsidR="00801219" w:rsidRDefault="00B66E44">
      <w:r>
        <w:rPr>
          <w:rFonts w:ascii="Times New Roman" w:hAnsi="Times New Roman"/>
          <w:b/>
          <w:color w:val="000000"/>
        </w:rPr>
        <w:t>Dziedzina problemowa</w:t>
      </w:r>
      <w:r>
        <w:rPr>
          <w:rFonts w:ascii="Times New Roman" w:hAnsi="Times New Roman"/>
          <w:color w:val="000000"/>
        </w:rPr>
        <w:t xml:space="preserve">: </w:t>
      </w:r>
      <w:r>
        <w:rPr>
          <w:rFonts w:ascii="Times New Roman" w:hAnsi="Times New Roman"/>
          <w:color w:val="24292F"/>
          <w:shd w:val="clear" w:color="auto" w:fill="FFFFFF"/>
        </w:rPr>
        <w:t>Organizacja impre</w:t>
      </w:r>
      <w:r>
        <w:rPr>
          <w:rFonts w:ascii="Times New Roman" w:hAnsi="Times New Roman"/>
          <w:color w:val="24292F"/>
          <w:shd w:val="clear" w:color="auto" w:fill="FFFFFF"/>
        </w:rPr>
        <w:t>z masowych i prywatnych, zmniejszenie biurokracji dotyczącej zgłaszania się firm podwykonawców, przyśpieszenie zgłaszania usterek technicznych, zautomatyzowanie sprzedaży biletów</w:t>
      </w:r>
    </w:p>
    <w:p w14:paraId="4B4BD311" w14:textId="77777777" w:rsidR="00801219" w:rsidRDefault="00801219">
      <w:pPr>
        <w:autoSpaceDE w:val="0"/>
        <w:spacing w:before="226" w:after="0" w:line="194" w:lineRule="auto"/>
        <w:rPr>
          <w:rFonts w:ascii="Times New Roman" w:hAnsi="Times New Roman"/>
        </w:rPr>
      </w:pPr>
    </w:p>
    <w:p w14:paraId="4B4BD312" w14:textId="77777777" w:rsidR="00801219" w:rsidRDefault="00801219">
      <w:pPr>
        <w:autoSpaceDE w:val="0"/>
        <w:spacing w:before="226" w:after="0" w:line="249" w:lineRule="auto"/>
        <w:ind w:left="10" w:hanging="10"/>
        <w:rPr>
          <w:rFonts w:ascii="Times New Roman" w:hAnsi="Times New Roman"/>
          <w:color w:val="000000"/>
        </w:rPr>
      </w:pPr>
    </w:p>
    <w:p w14:paraId="4B4BD313" w14:textId="77777777" w:rsidR="00801219" w:rsidRDefault="00801219">
      <w:pPr>
        <w:autoSpaceDE w:val="0"/>
        <w:spacing w:before="226" w:after="0" w:line="249" w:lineRule="auto"/>
        <w:ind w:left="10" w:hanging="10"/>
        <w:rPr>
          <w:rFonts w:ascii="Times New Roman" w:hAnsi="Times New Roman"/>
          <w:color w:val="000000"/>
        </w:rPr>
      </w:pPr>
    </w:p>
    <w:p w14:paraId="4B4BD314" w14:textId="77777777" w:rsidR="00801219" w:rsidRDefault="00801219">
      <w:pPr>
        <w:autoSpaceDE w:val="0"/>
        <w:spacing w:before="226" w:after="0" w:line="249" w:lineRule="auto"/>
        <w:ind w:left="10" w:hanging="10"/>
        <w:rPr>
          <w:rFonts w:ascii="Times New Roman" w:hAnsi="Times New Roman"/>
          <w:color w:val="000000"/>
        </w:rPr>
      </w:pPr>
    </w:p>
    <w:p w14:paraId="4B4BD315" w14:textId="77777777" w:rsidR="00801219" w:rsidRDefault="00801219">
      <w:pPr>
        <w:autoSpaceDE w:val="0"/>
        <w:spacing w:before="226" w:after="0" w:line="249" w:lineRule="auto"/>
        <w:ind w:left="10" w:hanging="10"/>
        <w:rPr>
          <w:rFonts w:ascii="Times New Roman" w:hAnsi="Times New Roman"/>
          <w:color w:val="000000"/>
        </w:rPr>
      </w:pPr>
    </w:p>
    <w:p w14:paraId="4B4BD316" w14:textId="77777777" w:rsidR="00801219" w:rsidRDefault="00801219">
      <w:pPr>
        <w:autoSpaceDE w:val="0"/>
        <w:spacing w:before="226" w:after="0" w:line="249" w:lineRule="auto"/>
        <w:ind w:left="10" w:hanging="10"/>
        <w:rPr>
          <w:rFonts w:ascii="Times New Roman" w:hAnsi="Times New Roman"/>
          <w:color w:val="000000"/>
        </w:rPr>
      </w:pPr>
    </w:p>
    <w:p w14:paraId="4B4BD317" w14:textId="77777777" w:rsidR="00801219" w:rsidRDefault="00801219">
      <w:pPr>
        <w:autoSpaceDE w:val="0"/>
        <w:spacing w:before="226" w:after="0" w:line="249" w:lineRule="auto"/>
        <w:ind w:left="10" w:hanging="10"/>
        <w:rPr>
          <w:rFonts w:ascii="Times New Roman" w:hAnsi="Times New Roman"/>
          <w:color w:val="000000"/>
        </w:rPr>
      </w:pPr>
    </w:p>
    <w:p w14:paraId="4B4BD318" w14:textId="77777777" w:rsidR="00801219" w:rsidRDefault="00801219">
      <w:pPr>
        <w:autoSpaceDE w:val="0"/>
        <w:spacing w:before="226" w:after="0" w:line="249" w:lineRule="auto"/>
        <w:ind w:left="10" w:hanging="10"/>
        <w:rPr>
          <w:rFonts w:ascii="Times New Roman" w:hAnsi="Times New Roman"/>
          <w:color w:val="000000"/>
        </w:rPr>
      </w:pPr>
    </w:p>
    <w:p w14:paraId="4B4BD319" w14:textId="77777777" w:rsidR="00801219" w:rsidRDefault="00801219">
      <w:pPr>
        <w:autoSpaceDE w:val="0"/>
        <w:spacing w:before="226" w:after="0" w:line="249" w:lineRule="auto"/>
        <w:ind w:left="10" w:hanging="10"/>
        <w:rPr>
          <w:rFonts w:ascii="Times New Roman" w:hAnsi="Times New Roman"/>
          <w:color w:val="000000"/>
        </w:rPr>
      </w:pPr>
    </w:p>
    <w:p w14:paraId="4B4BD31A" w14:textId="77777777" w:rsidR="00801219" w:rsidRDefault="00801219">
      <w:pPr>
        <w:autoSpaceDE w:val="0"/>
        <w:spacing w:before="226" w:after="0" w:line="249" w:lineRule="auto"/>
        <w:ind w:left="10" w:hanging="10"/>
        <w:rPr>
          <w:rFonts w:ascii="Times New Roman" w:hAnsi="Times New Roman"/>
          <w:color w:val="000000"/>
        </w:rPr>
      </w:pPr>
    </w:p>
    <w:p w14:paraId="4B4BD31B" w14:textId="5F2409F8" w:rsidR="00801219" w:rsidRPr="00B66E44" w:rsidRDefault="00B66E44" w:rsidP="00B66E44">
      <w:pPr>
        <w:pStyle w:val="Akapitzlist"/>
        <w:numPr>
          <w:ilvl w:val="0"/>
          <w:numId w:val="1"/>
        </w:numPr>
        <w:autoSpaceDE w:val="0"/>
        <w:spacing w:before="226" w:after="0" w:line="249" w:lineRule="auto"/>
        <w:jc w:val="center"/>
        <w:rPr>
          <w:rFonts w:ascii="Times New Roman" w:hAnsi="Times New Roman"/>
          <w:b/>
          <w:bCs/>
          <w:sz w:val="40"/>
          <w:szCs w:val="40"/>
        </w:rPr>
      </w:pPr>
      <w:r w:rsidRPr="00B66E44">
        <w:rPr>
          <w:rFonts w:ascii="Times New Roman" w:hAnsi="Times New Roman"/>
          <w:b/>
          <w:bCs/>
          <w:sz w:val="40"/>
          <w:szCs w:val="40"/>
        </w:rPr>
        <w:lastRenderedPageBreak/>
        <w:t>DPU biznesowy</w:t>
      </w:r>
    </w:p>
    <w:p w14:paraId="4B4BD31C" w14:textId="7E66EE73" w:rsidR="00801219" w:rsidRDefault="00B66E44">
      <w:pPr>
        <w:autoSpaceDE w:val="0"/>
        <w:spacing w:before="226" w:after="0" w:line="249" w:lineRule="auto"/>
        <w:jc w:val="center"/>
        <w:rPr>
          <w:rFonts w:ascii="Times New Roman" w:hAnsi="Times New Roman"/>
          <w:b/>
          <w:bCs/>
          <w:sz w:val="40"/>
          <w:szCs w:val="40"/>
        </w:rPr>
      </w:pPr>
      <w:r>
        <w:rPr>
          <w:rFonts w:ascii="Times New Roman" w:hAnsi="Times New Roman"/>
          <w:b/>
          <w:bCs/>
          <w:noProof/>
          <w:sz w:val="40"/>
          <w:szCs w:val="40"/>
        </w:rPr>
        <w:drawing>
          <wp:inline distT="0" distB="0" distL="0" distR="0" wp14:anchorId="3A969987" wp14:editId="0DB89CE0">
            <wp:extent cx="5806440" cy="6073140"/>
            <wp:effectExtent l="0" t="0" r="3810" b="381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06440" cy="6073140"/>
                    </a:xfrm>
                    <a:prstGeom prst="rect">
                      <a:avLst/>
                    </a:prstGeom>
                    <a:noFill/>
                    <a:ln>
                      <a:noFill/>
                    </a:ln>
                  </pic:spPr>
                </pic:pic>
              </a:graphicData>
            </a:graphic>
          </wp:inline>
        </w:drawing>
      </w:r>
    </w:p>
    <w:p w14:paraId="4B4BD31D" w14:textId="77777777" w:rsidR="00801219" w:rsidRDefault="00B66E44">
      <w:pPr>
        <w:autoSpaceDE w:val="0"/>
        <w:spacing w:before="226" w:after="0" w:line="249" w:lineRule="auto"/>
        <w:jc w:val="center"/>
      </w:pPr>
      <w:r>
        <w:rPr>
          <w:noProof/>
        </w:rPr>
        <w:lastRenderedPageBreak/>
        <w:drawing>
          <wp:inline distT="0" distB="0" distL="0" distR="0" wp14:anchorId="4B4BD306" wp14:editId="4B4BD307">
            <wp:extent cx="5760720" cy="3843022"/>
            <wp:effectExtent l="0" t="0" r="0" b="5078"/>
            <wp:docPr id="1" name="Obraz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60720" cy="3843022"/>
                    </a:xfrm>
                    <a:prstGeom prst="rect">
                      <a:avLst/>
                    </a:prstGeom>
                    <a:noFill/>
                    <a:ln>
                      <a:noFill/>
                      <a:prstDash/>
                    </a:ln>
                  </pic:spPr>
                </pic:pic>
              </a:graphicData>
            </a:graphic>
          </wp:inline>
        </w:drawing>
      </w:r>
    </w:p>
    <w:p w14:paraId="4B4BD31E" w14:textId="77777777" w:rsidR="00801219" w:rsidRDefault="00B66E44">
      <w:pPr>
        <w:autoSpaceDE w:val="0"/>
        <w:spacing w:before="226" w:after="0" w:line="249" w:lineRule="auto"/>
        <w:jc w:val="center"/>
      </w:pPr>
      <w:r>
        <w:rPr>
          <w:noProof/>
        </w:rPr>
        <w:drawing>
          <wp:inline distT="0" distB="0" distL="0" distR="0" wp14:anchorId="4B4BD308" wp14:editId="4B4BD309">
            <wp:extent cx="5760720" cy="3082927"/>
            <wp:effectExtent l="0" t="0" r="0" b="3173"/>
            <wp:docPr id="2" name="Obraz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3082927"/>
                    </a:xfrm>
                    <a:prstGeom prst="rect">
                      <a:avLst/>
                    </a:prstGeom>
                    <a:noFill/>
                    <a:ln>
                      <a:noFill/>
                      <a:prstDash/>
                    </a:ln>
                  </pic:spPr>
                </pic:pic>
              </a:graphicData>
            </a:graphic>
          </wp:inline>
        </w:drawing>
      </w:r>
    </w:p>
    <w:p w14:paraId="4B4BD31F" w14:textId="77777777" w:rsidR="00801219" w:rsidRDefault="00B66E44">
      <w:pPr>
        <w:autoSpaceDE w:val="0"/>
        <w:spacing w:before="226" w:after="0" w:line="249" w:lineRule="auto"/>
        <w:jc w:val="center"/>
      </w:pPr>
      <w:r>
        <w:rPr>
          <w:noProof/>
        </w:rPr>
        <w:lastRenderedPageBreak/>
        <w:drawing>
          <wp:inline distT="0" distB="0" distL="0" distR="0" wp14:anchorId="4B4BD30A" wp14:editId="4B4BD30B">
            <wp:extent cx="5760720" cy="3136904"/>
            <wp:effectExtent l="0" t="0" r="0" b="6346"/>
            <wp:docPr id="3" name="Obraz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3136904"/>
                    </a:xfrm>
                    <a:prstGeom prst="rect">
                      <a:avLst/>
                    </a:prstGeom>
                    <a:noFill/>
                    <a:ln>
                      <a:noFill/>
                      <a:prstDash/>
                    </a:ln>
                  </pic:spPr>
                </pic:pic>
              </a:graphicData>
            </a:graphic>
          </wp:inline>
        </w:drawing>
      </w:r>
    </w:p>
    <w:p w14:paraId="4B4BD320" w14:textId="77777777" w:rsidR="00801219" w:rsidRDefault="00801219">
      <w:pPr>
        <w:autoSpaceDE w:val="0"/>
        <w:spacing w:before="226" w:after="0" w:line="249" w:lineRule="auto"/>
        <w:jc w:val="center"/>
        <w:rPr>
          <w:rFonts w:ascii="Times New Roman" w:hAnsi="Times New Roman"/>
          <w:b/>
          <w:bCs/>
          <w:sz w:val="40"/>
          <w:szCs w:val="40"/>
        </w:rPr>
      </w:pPr>
    </w:p>
    <w:p w14:paraId="4B4BD321" w14:textId="77777777" w:rsidR="00801219" w:rsidRDefault="00B66E44">
      <w:r>
        <w:t>Lista aktorów:</w:t>
      </w:r>
    </w:p>
    <w:p w14:paraId="4B4BD322" w14:textId="77777777" w:rsidR="00801219" w:rsidRDefault="00B66E44">
      <w:pPr>
        <w:pStyle w:val="Akapitzlist"/>
        <w:numPr>
          <w:ilvl w:val="0"/>
          <w:numId w:val="2"/>
        </w:numPr>
      </w:pPr>
      <w:r>
        <w:t>Klient</w:t>
      </w:r>
    </w:p>
    <w:p w14:paraId="4B4BD323" w14:textId="77777777" w:rsidR="00801219" w:rsidRDefault="00B66E44">
      <w:pPr>
        <w:pStyle w:val="Akapitzlist"/>
        <w:numPr>
          <w:ilvl w:val="0"/>
          <w:numId w:val="2"/>
        </w:numPr>
      </w:pPr>
      <w:r>
        <w:t xml:space="preserve">Klient </w:t>
      </w:r>
      <w:r>
        <w:t>organizator</w:t>
      </w:r>
    </w:p>
    <w:p w14:paraId="4B4BD324" w14:textId="77777777" w:rsidR="00801219" w:rsidRDefault="00B66E44">
      <w:pPr>
        <w:pStyle w:val="Akapitzlist"/>
        <w:numPr>
          <w:ilvl w:val="0"/>
          <w:numId w:val="2"/>
        </w:numPr>
      </w:pPr>
      <w:r>
        <w:t>Firma pośrednika</w:t>
      </w:r>
    </w:p>
    <w:p w14:paraId="4B4BD325" w14:textId="77777777" w:rsidR="00801219" w:rsidRDefault="00B66E44">
      <w:pPr>
        <w:pStyle w:val="Akapitzlist"/>
        <w:numPr>
          <w:ilvl w:val="0"/>
          <w:numId w:val="2"/>
        </w:numPr>
      </w:pPr>
      <w:r>
        <w:t>Księgowa</w:t>
      </w:r>
    </w:p>
    <w:p w14:paraId="4B4BD326" w14:textId="77777777" w:rsidR="00801219" w:rsidRDefault="00B66E44">
      <w:r>
        <w:t>PU:</w:t>
      </w:r>
    </w:p>
    <w:p w14:paraId="4B4BD327" w14:textId="77777777" w:rsidR="00801219" w:rsidRDefault="00B66E44">
      <w:pPr>
        <w:pStyle w:val="Akapitzlist"/>
        <w:numPr>
          <w:ilvl w:val="0"/>
          <w:numId w:val="3"/>
        </w:numPr>
      </w:pPr>
      <w:r>
        <w:t>Wypełnienie formularza</w:t>
      </w:r>
    </w:p>
    <w:p w14:paraId="4B4BD328" w14:textId="77777777" w:rsidR="00801219" w:rsidRDefault="00B66E44">
      <w:pPr>
        <w:pStyle w:val="Akapitzlist"/>
        <w:numPr>
          <w:ilvl w:val="0"/>
          <w:numId w:val="3"/>
        </w:numPr>
      </w:pPr>
      <w:r>
        <w:t>Generowanie biletu</w:t>
      </w:r>
    </w:p>
    <w:p w14:paraId="4B4BD329" w14:textId="77777777" w:rsidR="00801219" w:rsidRDefault="00B66E44">
      <w:pPr>
        <w:pStyle w:val="Akapitzlist"/>
        <w:numPr>
          <w:ilvl w:val="0"/>
          <w:numId w:val="3"/>
        </w:numPr>
      </w:pPr>
      <w:r>
        <w:t>Realizuj płatność</w:t>
      </w:r>
    </w:p>
    <w:p w14:paraId="4B4BD32A" w14:textId="77777777" w:rsidR="00801219" w:rsidRDefault="00B66E44">
      <w:pPr>
        <w:pStyle w:val="Akapitzlist"/>
        <w:numPr>
          <w:ilvl w:val="0"/>
          <w:numId w:val="3"/>
        </w:numPr>
      </w:pPr>
      <w:r>
        <w:t>Dodanie pośrednika</w:t>
      </w:r>
    </w:p>
    <w:p w14:paraId="4B4BD32B" w14:textId="77777777" w:rsidR="00801219" w:rsidRDefault="00801219"/>
    <w:p w14:paraId="4B4BD32C" w14:textId="77777777" w:rsidR="00801219" w:rsidRDefault="00B66E44">
      <w:r>
        <w:t>Opisy Przypadków użycia DPU biznesowego:</w:t>
      </w:r>
    </w:p>
    <w:p w14:paraId="4B4BD32D" w14:textId="77777777" w:rsidR="00801219" w:rsidRDefault="00B66E44">
      <w:pPr>
        <w:pStyle w:val="Akapitzlist"/>
        <w:numPr>
          <w:ilvl w:val="0"/>
          <w:numId w:val="4"/>
        </w:numPr>
      </w:pPr>
      <w:r>
        <w:t xml:space="preserve">Wypełnienie formularza – Wypełnienie formularza przez klienta, która ma na celu jego </w:t>
      </w:r>
      <w:r>
        <w:t>zweryfikowania.</w:t>
      </w:r>
    </w:p>
    <w:p w14:paraId="4B4BD32E" w14:textId="77777777" w:rsidR="00801219" w:rsidRDefault="00B66E44">
      <w:pPr>
        <w:pStyle w:val="Akapitzlist"/>
        <w:numPr>
          <w:ilvl w:val="0"/>
          <w:numId w:val="5"/>
        </w:numPr>
      </w:pPr>
      <w:r>
        <w:t>Generowanie biletu – Generowanie biletu w formie masowej. Bilet jest drukowany w sposób, w którym nie zawiera żadnych informacji kupującego bilet, zawiera tylko nazwę organizowanej imprezy i numer biletu. Stanowi potwierdzenie zakupu wejści</w:t>
      </w:r>
      <w:r>
        <w:t>a na imprezę</w:t>
      </w:r>
    </w:p>
    <w:p w14:paraId="4B4BD32F" w14:textId="77777777" w:rsidR="00801219" w:rsidRDefault="00B66E44">
      <w:pPr>
        <w:pStyle w:val="Akapitzlist"/>
        <w:numPr>
          <w:ilvl w:val="0"/>
          <w:numId w:val="5"/>
        </w:numPr>
      </w:pPr>
      <w:r>
        <w:t xml:space="preserve">Realizuj płatność – </w:t>
      </w:r>
      <w:r>
        <w:rPr>
          <w:rFonts w:ascii="Times New Roman" w:hAnsi="Times New Roman"/>
          <w:color w:val="333333"/>
          <w:shd w:val="clear" w:color="auto" w:fill="FFFFFF"/>
        </w:rPr>
        <w:t>rejestracja płatności – klient ma możliwość na opłacenie gotówką, kartą w biurze u księgowej, albo wykonania przelewu po uzyskaniu od księgowej numeru konta i innych informacji (w tym numer organizowanej imprezy, imię i naz</w:t>
      </w:r>
      <w:r>
        <w:rPr>
          <w:rFonts w:ascii="Times New Roman" w:hAnsi="Times New Roman"/>
          <w:color w:val="333333"/>
          <w:shd w:val="clear" w:color="auto" w:fill="FFFFFF"/>
        </w:rPr>
        <w:t>wisko klienta, także nazwę i adres organizacji)</w:t>
      </w:r>
    </w:p>
    <w:p w14:paraId="4B4BD330" w14:textId="77777777" w:rsidR="00801219" w:rsidRDefault="00B66E44">
      <w:pPr>
        <w:pStyle w:val="Akapitzlist"/>
        <w:numPr>
          <w:ilvl w:val="0"/>
          <w:numId w:val="5"/>
        </w:numPr>
      </w:pPr>
      <w:r>
        <w:t>Dodanie pośrednika – Zgłoszenie się przedstawiciela firmy pośredniczącej do kierownika w biurze firmy.</w:t>
      </w:r>
    </w:p>
    <w:p w14:paraId="4B4BD331" w14:textId="77777777" w:rsidR="00801219" w:rsidRDefault="00801219"/>
    <w:p w14:paraId="4B4BD332" w14:textId="77777777" w:rsidR="00801219" w:rsidRDefault="00801219"/>
    <w:p w14:paraId="4B4BD333" w14:textId="77777777" w:rsidR="00801219" w:rsidRDefault="00801219"/>
    <w:p w14:paraId="4B4BD334" w14:textId="77777777" w:rsidR="00801219" w:rsidRDefault="00B66E44">
      <w:pPr>
        <w:rPr>
          <w:b/>
          <w:bCs/>
        </w:rPr>
      </w:pPr>
      <w:r>
        <w:rPr>
          <w:b/>
          <w:bCs/>
        </w:rPr>
        <w:lastRenderedPageBreak/>
        <w:t>Scenariusz wypełnienia formularzu:</w:t>
      </w:r>
    </w:p>
    <w:p w14:paraId="4B4BD335" w14:textId="77777777" w:rsidR="00801219" w:rsidRDefault="00B66E44">
      <w:r>
        <w:t>1. Klient przychodzi do siedziby firmy</w:t>
      </w:r>
    </w:p>
    <w:p w14:paraId="4B4BD336" w14:textId="77777777" w:rsidR="00801219" w:rsidRDefault="00B66E44">
      <w:r>
        <w:t>2. Pracownik podaje Klientow</w:t>
      </w:r>
      <w:r>
        <w:t>i formularz do wypełnienia</w:t>
      </w:r>
    </w:p>
    <w:p w14:paraId="4B4BD337" w14:textId="77777777" w:rsidR="00801219" w:rsidRDefault="00B66E44">
      <w:r>
        <w:t>3. Klient wypełnia formularz</w:t>
      </w:r>
    </w:p>
    <w:p w14:paraId="4B4BD338" w14:textId="77777777" w:rsidR="00801219" w:rsidRDefault="00B66E44">
      <w:r>
        <w:t>4. Pracownik sprawdza czy wszystko się zgadza</w:t>
      </w:r>
    </w:p>
    <w:p w14:paraId="4B4BD339" w14:textId="77777777" w:rsidR="00801219" w:rsidRDefault="00B66E44">
      <w:r>
        <w:t>5. Pracownik zatwierdza formularz</w:t>
      </w:r>
    </w:p>
    <w:p w14:paraId="4B4BD33A" w14:textId="77777777" w:rsidR="00801219" w:rsidRDefault="00801219"/>
    <w:p w14:paraId="4B4BD33B" w14:textId="77777777" w:rsidR="00801219" w:rsidRDefault="00B66E44">
      <w:r>
        <w:t>3.1 Klient odmawia wypełnienia formularzu</w:t>
      </w:r>
    </w:p>
    <w:p w14:paraId="4B4BD33C" w14:textId="77777777" w:rsidR="00801219" w:rsidRDefault="00B66E44">
      <w:r>
        <w:t>3.2. Pracownik informuje o niemożliwości zorganizowania imprezy z powodu brak</w:t>
      </w:r>
      <w:r>
        <w:t>u potwierdzenia</w:t>
      </w:r>
    </w:p>
    <w:p w14:paraId="4B4BD33D" w14:textId="77777777" w:rsidR="00801219" w:rsidRDefault="00B66E44">
      <w:r>
        <w:t>3.3. Klient decyduje o podaniu informacji do formularzu</w:t>
      </w:r>
    </w:p>
    <w:p w14:paraId="4B4BD33E" w14:textId="77777777" w:rsidR="00801219" w:rsidRDefault="00801219"/>
    <w:p w14:paraId="4B4BD33F" w14:textId="77777777" w:rsidR="00801219" w:rsidRDefault="00B66E44">
      <w:pPr>
        <w:rPr>
          <w:b/>
          <w:bCs/>
        </w:rPr>
      </w:pPr>
      <w:r>
        <w:rPr>
          <w:b/>
          <w:bCs/>
        </w:rPr>
        <w:t>Scenariusz realizacji płatności:</w:t>
      </w:r>
    </w:p>
    <w:p w14:paraId="4B4BD340" w14:textId="77777777" w:rsidR="00801219" w:rsidRDefault="00B66E44">
      <w:pPr>
        <w:rPr>
          <w:rFonts w:ascii="Times New Roman" w:hAnsi="Times New Roman"/>
        </w:rPr>
      </w:pPr>
      <w:r>
        <w:rPr>
          <w:rFonts w:ascii="Times New Roman" w:hAnsi="Times New Roman"/>
        </w:rPr>
        <w:t>1. Klient przychodzi do biura firmy</w:t>
      </w:r>
    </w:p>
    <w:p w14:paraId="4B4BD341" w14:textId="77777777" w:rsidR="00801219" w:rsidRDefault="00B66E44">
      <w:r>
        <w:t>2. Klient wybiera formę płatności</w:t>
      </w:r>
    </w:p>
    <w:p w14:paraId="4B4BD342" w14:textId="77777777" w:rsidR="00801219" w:rsidRDefault="00B66E44">
      <w:pPr>
        <w:rPr>
          <w:rFonts w:ascii="Times New Roman" w:hAnsi="Times New Roman"/>
        </w:rPr>
      </w:pPr>
      <w:r>
        <w:rPr>
          <w:rFonts w:ascii="Times New Roman" w:hAnsi="Times New Roman"/>
        </w:rPr>
        <w:t>2. Klient wybrał kartę kredytową</w:t>
      </w:r>
    </w:p>
    <w:p w14:paraId="4B4BD343" w14:textId="77777777" w:rsidR="00801219" w:rsidRDefault="00B66E44">
      <w:pPr>
        <w:rPr>
          <w:rFonts w:ascii="Times New Roman" w:hAnsi="Times New Roman"/>
        </w:rPr>
      </w:pPr>
      <w:r>
        <w:rPr>
          <w:rFonts w:ascii="Times New Roman" w:hAnsi="Times New Roman"/>
        </w:rPr>
        <w:t xml:space="preserve">3.1. Księgowa wpisuje kwotę zaliczki do </w:t>
      </w:r>
      <w:r>
        <w:rPr>
          <w:rFonts w:ascii="Times New Roman" w:hAnsi="Times New Roman"/>
        </w:rPr>
        <w:t>opłacenia</w:t>
      </w:r>
    </w:p>
    <w:p w14:paraId="4B4BD344" w14:textId="77777777" w:rsidR="00801219" w:rsidRDefault="00B66E44">
      <w:pPr>
        <w:rPr>
          <w:rFonts w:ascii="Times New Roman" w:hAnsi="Times New Roman"/>
        </w:rPr>
      </w:pPr>
      <w:r>
        <w:rPr>
          <w:rFonts w:ascii="Times New Roman" w:hAnsi="Times New Roman"/>
        </w:rPr>
        <w:t>4.1. Klient opłaca kwotę przy pomocy terminalu płatniczego u księgowej</w:t>
      </w:r>
    </w:p>
    <w:p w14:paraId="4B4BD345" w14:textId="77777777" w:rsidR="00801219" w:rsidRDefault="00B66E44">
      <w:pPr>
        <w:rPr>
          <w:rFonts w:ascii="Times New Roman" w:hAnsi="Times New Roman"/>
        </w:rPr>
      </w:pPr>
      <w:r>
        <w:rPr>
          <w:rFonts w:ascii="Times New Roman" w:hAnsi="Times New Roman"/>
        </w:rPr>
        <w:t>5.1. Księgowa czeka na zatwierdzenie płatności</w:t>
      </w:r>
    </w:p>
    <w:p w14:paraId="4B4BD346" w14:textId="77777777" w:rsidR="00801219" w:rsidRDefault="00801219">
      <w:pPr>
        <w:rPr>
          <w:rFonts w:ascii="Times New Roman" w:hAnsi="Times New Roman"/>
        </w:rPr>
      </w:pPr>
    </w:p>
    <w:p w14:paraId="4B4BD347" w14:textId="77777777" w:rsidR="00801219" w:rsidRDefault="00B66E44">
      <w:pPr>
        <w:rPr>
          <w:rFonts w:ascii="Times New Roman" w:hAnsi="Times New Roman"/>
        </w:rPr>
      </w:pPr>
      <w:r>
        <w:rPr>
          <w:rFonts w:ascii="Times New Roman" w:hAnsi="Times New Roman"/>
        </w:rPr>
        <w:t>5.1.1. Terminal płatniczy nie zatwierdził płatności</w:t>
      </w:r>
    </w:p>
    <w:p w14:paraId="4B4BD348" w14:textId="77777777" w:rsidR="00801219" w:rsidRDefault="00B66E44">
      <w:pPr>
        <w:rPr>
          <w:rFonts w:ascii="Times New Roman" w:hAnsi="Times New Roman"/>
        </w:rPr>
      </w:pPr>
      <w:r>
        <w:rPr>
          <w:rFonts w:ascii="Times New Roman" w:hAnsi="Times New Roman"/>
        </w:rPr>
        <w:t>6.1.2. Terminal wyświetla błąd</w:t>
      </w:r>
    </w:p>
    <w:p w14:paraId="4B4BD349" w14:textId="77777777" w:rsidR="00801219" w:rsidRDefault="00801219">
      <w:pPr>
        <w:rPr>
          <w:rFonts w:ascii="Times New Roman" w:hAnsi="Times New Roman"/>
        </w:rPr>
      </w:pPr>
    </w:p>
    <w:p w14:paraId="4B4BD34A" w14:textId="77777777" w:rsidR="00801219" w:rsidRDefault="00B66E44">
      <w:pPr>
        <w:rPr>
          <w:rFonts w:ascii="Times New Roman" w:hAnsi="Times New Roman"/>
        </w:rPr>
      </w:pPr>
      <w:r>
        <w:rPr>
          <w:rFonts w:ascii="Times New Roman" w:hAnsi="Times New Roman"/>
        </w:rPr>
        <w:t>7.1.2. Terminal wyświetla iż płatność przes</w:t>
      </w:r>
      <w:r>
        <w:rPr>
          <w:rFonts w:ascii="Times New Roman" w:hAnsi="Times New Roman"/>
        </w:rPr>
        <w:t>zła pomyślnie</w:t>
      </w:r>
    </w:p>
    <w:p w14:paraId="4B4BD34B" w14:textId="77777777" w:rsidR="00801219" w:rsidRDefault="00801219">
      <w:pPr>
        <w:rPr>
          <w:rFonts w:ascii="Times New Roman" w:hAnsi="Times New Roman"/>
        </w:rPr>
      </w:pPr>
    </w:p>
    <w:p w14:paraId="4B4BD34C" w14:textId="77777777" w:rsidR="00801219" w:rsidRDefault="00B66E44">
      <w:pPr>
        <w:rPr>
          <w:rFonts w:ascii="Times New Roman" w:hAnsi="Times New Roman"/>
        </w:rPr>
      </w:pPr>
      <w:r>
        <w:rPr>
          <w:rFonts w:ascii="Times New Roman" w:hAnsi="Times New Roman"/>
        </w:rPr>
        <w:t>3.2. Klient wybrał przelew</w:t>
      </w:r>
    </w:p>
    <w:p w14:paraId="4B4BD34D" w14:textId="77777777" w:rsidR="00801219" w:rsidRDefault="00B66E44">
      <w:pPr>
        <w:rPr>
          <w:rFonts w:ascii="Times New Roman" w:hAnsi="Times New Roman"/>
        </w:rPr>
      </w:pPr>
      <w:r>
        <w:rPr>
          <w:rFonts w:ascii="Times New Roman" w:hAnsi="Times New Roman"/>
        </w:rPr>
        <w:t>4.2. Księgowa przekazuje informacje do wykonania przelewu</w:t>
      </w:r>
    </w:p>
    <w:p w14:paraId="4B4BD34E" w14:textId="77777777" w:rsidR="00801219" w:rsidRDefault="00B66E44">
      <w:pPr>
        <w:rPr>
          <w:rFonts w:ascii="Times New Roman" w:hAnsi="Times New Roman"/>
        </w:rPr>
      </w:pPr>
      <w:r>
        <w:rPr>
          <w:rFonts w:ascii="Times New Roman" w:hAnsi="Times New Roman"/>
        </w:rPr>
        <w:t>5.2. Klient wykonuje przelew</w:t>
      </w:r>
    </w:p>
    <w:p w14:paraId="4B4BD34F" w14:textId="77777777" w:rsidR="00801219" w:rsidRDefault="00B66E44">
      <w:pPr>
        <w:rPr>
          <w:rFonts w:ascii="Times New Roman" w:hAnsi="Times New Roman"/>
        </w:rPr>
      </w:pPr>
      <w:r>
        <w:rPr>
          <w:rFonts w:ascii="Times New Roman" w:hAnsi="Times New Roman"/>
        </w:rPr>
        <w:t>6.2. Księgowa czeka na potwierdzenie płatności</w:t>
      </w:r>
    </w:p>
    <w:p w14:paraId="4B4BD350" w14:textId="77777777" w:rsidR="00801219" w:rsidRDefault="00801219">
      <w:pPr>
        <w:rPr>
          <w:rFonts w:ascii="Times New Roman" w:hAnsi="Times New Roman"/>
        </w:rPr>
      </w:pPr>
    </w:p>
    <w:p w14:paraId="4B4BD351" w14:textId="77777777" w:rsidR="00801219" w:rsidRDefault="00B66E44">
      <w:pPr>
        <w:rPr>
          <w:rFonts w:ascii="Times New Roman" w:hAnsi="Times New Roman"/>
        </w:rPr>
      </w:pPr>
      <w:r>
        <w:rPr>
          <w:rFonts w:ascii="Times New Roman" w:hAnsi="Times New Roman"/>
        </w:rPr>
        <w:t>7.2.1. Bank nie zatwierdził płatności</w:t>
      </w:r>
    </w:p>
    <w:p w14:paraId="4B4BD352" w14:textId="77777777" w:rsidR="00801219" w:rsidRDefault="00B66E44">
      <w:pPr>
        <w:rPr>
          <w:rFonts w:ascii="Times New Roman" w:hAnsi="Times New Roman"/>
        </w:rPr>
      </w:pPr>
      <w:r>
        <w:rPr>
          <w:rFonts w:ascii="Times New Roman" w:hAnsi="Times New Roman"/>
        </w:rPr>
        <w:t>8.2.2. Bank informuje, że nastąpił błąd</w:t>
      </w:r>
    </w:p>
    <w:p w14:paraId="4B4BD353" w14:textId="77777777" w:rsidR="00801219" w:rsidRDefault="00801219">
      <w:pPr>
        <w:rPr>
          <w:rFonts w:ascii="Times New Roman" w:hAnsi="Times New Roman"/>
        </w:rPr>
      </w:pPr>
    </w:p>
    <w:p w14:paraId="4B4BD354" w14:textId="77777777" w:rsidR="00801219" w:rsidRDefault="00B66E44">
      <w:pPr>
        <w:rPr>
          <w:rFonts w:ascii="Times New Roman" w:hAnsi="Times New Roman"/>
        </w:rPr>
      </w:pPr>
      <w:r>
        <w:rPr>
          <w:rFonts w:ascii="Times New Roman" w:hAnsi="Times New Roman"/>
        </w:rPr>
        <w:t>7.2.2. Bank informuje iż płatność przeszła pomyślnie</w:t>
      </w:r>
    </w:p>
    <w:p w14:paraId="4B4BD355" w14:textId="77777777" w:rsidR="00801219" w:rsidRDefault="00801219">
      <w:pPr>
        <w:rPr>
          <w:rFonts w:ascii="Times New Roman" w:hAnsi="Times New Roman"/>
        </w:rPr>
      </w:pPr>
    </w:p>
    <w:p w14:paraId="4B4BD356" w14:textId="77777777" w:rsidR="00801219" w:rsidRDefault="00B66E44">
      <w:pPr>
        <w:rPr>
          <w:rFonts w:ascii="Times New Roman" w:hAnsi="Times New Roman"/>
        </w:rPr>
      </w:pPr>
      <w:r>
        <w:rPr>
          <w:rFonts w:ascii="Times New Roman" w:hAnsi="Times New Roman"/>
        </w:rPr>
        <w:lastRenderedPageBreak/>
        <w:t>3.3. Klient wybrał płatność gotówką</w:t>
      </w:r>
    </w:p>
    <w:p w14:paraId="4B4BD357" w14:textId="77777777" w:rsidR="00801219" w:rsidRDefault="00B66E44">
      <w:pPr>
        <w:rPr>
          <w:rFonts w:ascii="Times New Roman" w:hAnsi="Times New Roman"/>
        </w:rPr>
      </w:pPr>
      <w:r>
        <w:rPr>
          <w:rFonts w:ascii="Times New Roman" w:hAnsi="Times New Roman"/>
        </w:rPr>
        <w:t>4.3. Księgowa informuje o wielkości zaliczki</w:t>
      </w:r>
    </w:p>
    <w:p w14:paraId="4B4BD358" w14:textId="77777777" w:rsidR="00801219" w:rsidRDefault="00B66E44">
      <w:pPr>
        <w:rPr>
          <w:rFonts w:ascii="Times New Roman" w:hAnsi="Times New Roman"/>
        </w:rPr>
      </w:pPr>
      <w:r>
        <w:rPr>
          <w:rFonts w:ascii="Times New Roman" w:hAnsi="Times New Roman"/>
        </w:rPr>
        <w:t>5.3. Użytkownik daje pieniądze Księgowej</w:t>
      </w:r>
    </w:p>
    <w:p w14:paraId="4B4BD359" w14:textId="77777777" w:rsidR="00801219" w:rsidRDefault="00B66E44">
      <w:pPr>
        <w:rPr>
          <w:rFonts w:ascii="Times New Roman" w:hAnsi="Times New Roman"/>
        </w:rPr>
      </w:pPr>
      <w:r>
        <w:rPr>
          <w:rFonts w:ascii="Times New Roman" w:hAnsi="Times New Roman"/>
        </w:rPr>
        <w:t>6.3. Księgowa przelicza pieniądze</w:t>
      </w:r>
    </w:p>
    <w:p w14:paraId="4B4BD35A" w14:textId="77777777" w:rsidR="00801219" w:rsidRDefault="00B66E44">
      <w:pPr>
        <w:rPr>
          <w:rFonts w:ascii="Times New Roman" w:hAnsi="Times New Roman"/>
        </w:rPr>
      </w:pPr>
      <w:r>
        <w:rPr>
          <w:rFonts w:ascii="Times New Roman" w:hAnsi="Times New Roman"/>
        </w:rPr>
        <w:t xml:space="preserve">7.3. Po potwierdzeniu odpowiedniej kwoty </w:t>
      </w:r>
      <w:r>
        <w:rPr>
          <w:rFonts w:ascii="Times New Roman" w:hAnsi="Times New Roman"/>
        </w:rPr>
        <w:t>Klient dostaje potwierdzenie pisemne wpłaty</w:t>
      </w:r>
    </w:p>
    <w:p w14:paraId="4B4BD35B" w14:textId="77777777" w:rsidR="00801219" w:rsidRDefault="00801219">
      <w:pPr>
        <w:rPr>
          <w:rFonts w:ascii="Times New Roman" w:hAnsi="Times New Roman"/>
        </w:rPr>
      </w:pPr>
    </w:p>
    <w:p w14:paraId="4B4BD35C" w14:textId="77777777" w:rsidR="00801219" w:rsidRDefault="00B66E44">
      <w:r>
        <w:rPr>
          <w:rFonts w:ascii="Times New Roman" w:hAnsi="Times New Roman"/>
          <w:b/>
          <w:bCs/>
        </w:rPr>
        <w:t>Scenariusz generowania biletu</w:t>
      </w:r>
      <w:r>
        <w:rPr>
          <w:rFonts w:ascii="Times New Roman" w:hAnsi="Times New Roman"/>
        </w:rPr>
        <w:t>:</w:t>
      </w:r>
    </w:p>
    <w:p w14:paraId="4B4BD35D" w14:textId="77777777" w:rsidR="00801219" w:rsidRDefault="00B66E44">
      <w:pPr>
        <w:rPr>
          <w:rFonts w:ascii="Times New Roman" w:hAnsi="Times New Roman"/>
        </w:rPr>
      </w:pPr>
      <w:r>
        <w:rPr>
          <w:rFonts w:ascii="Times New Roman" w:hAnsi="Times New Roman"/>
        </w:rPr>
        <w:t>1. Kierownik zleca firmie drukarskiej wydruk biletów</w:t>
      </w:r>
    </w:p>
    <w:p w14:paraId="4B4BD35E" w14:textId="77777777" w:rsidR="00801219" w:rsidRDefault="00B66E44">
      <w:pPr>
        <w:rPr>
          <w:rFonts w:ascii="Times New Roman" w:hAnsi="Times New Roman"/>
        </w:rPr>
      </w:pPr>
      <w:r>
        <w:rPr>
          <w:rFonts w:ascii="Times New Roman" w:hAnsi="Times New Roman"/>
        </w:rPr>
        <w:t>2. Firma drukarska podejmuje się wydrukowania biletów</w:t>
      </w:r>
    </w:p>
    <w:p w14:paraId="4B4BD35F" w14:textId="77777777" w:rsidR="00801219" w:rsidRDefault="00801219">
      <w:pPr>
        <w:rPr>
          <w:rFonts w:ascii="Times New Roman" w:hAnsi="Times New Roman"/>
        </w:rPr>
      </w:pPr>
    </w:p>
    <w:p w14:paraId="4B4BD360" w14:textId="77777777" w:rsidR="00801219" w:rsidRDefault="00B66E44">
      <w:pPr>
        <w:rPr>
          <w:rFonts w:ascii="Times New Roman" w:hAnsi="Times New Roman"/>
        </w:rPr>
      </w:pPr>
      <w:r>
        <w:rPr>
          <w:rFonts w:ascii="Times New Roman" w:hAnsi="Times New Roman"/>
        </w:rPr>
        <w:t>2.1. Firma nie podejmuje się wydrukowania biletów</w:t>
      </w:r>
    </w:p>
    <w:p w14:paraId="4B4BD361" w14:textId="77777777" w:rsidR="00801219" w:rsidRDefault="00B66E44">
      <w:pPr>
        <w:rPr>
          <w:rFonts w:ascii="Times New Roman" w:hAnsi="Times New Roman"/>
        </w:rPr>
      </w:pPr>
      <w:r>
        <w:rPr>
          <w:rFonts w:ascii="Times New Roman" w:hAnsi="Times New Roman"/>
        </w:rPr>
        <w:t>2.2. Kierownik szuka n</w:t>
      </w:r>
      <w:r>
        <w:rPr>
          <w:rFonts w:ascii="Times New Roman" w:hAnsi="Times New Roman"/>
        </w:rPr>
        <w:t>owej firmy, która podejmie się druku</w:t>
      </w:r>
    </w:p>
    <w:p w14:paraId="4B4BD362" w14:textId="77777777" w:rsidR="00801219" w:rsidRDefault="00801219">
      <w:pPr>
        <w:rPr>
          <w:rFonts w:ascii="Times New Roman" w:hAnsi="Times New Roman"/>
        </w:rPr>
      </w:pPr>
    </w:p>
    <w:p w14:paraId="4B4BD363" w14:textId="77777777" w:rsidR="00801219" w:rsidRDefault="00B66E44">
      <w:pPr>
        <w:rPr>
          <w:rFonts w:ascii="Times New Roman" w:hAnsi="Times New Roman"/>
        </w:rPr>
      </w:pPr>
      <w:r>
        <w:rPr>
          <w:rFonts w:ascii="Times New Roman" w:hAnsi="Times New Roman"/>
        </w:rPr>
        <w:t>3. Kierownik przekazuje informacje o ilości biletów i nazwie imprezy</w:t>
      </w:r>
    </w:p>
    <w:p w14:paraId="4B4BD364" w14:textId="77777777" w:rsidR="00801219" w:rsidRDefault="00B66E44">
      <w:pPr>
        <w:rPr>
          <w:rFonts w:ascii="Times New Roman" w:hAnsi="Times New Roman"/>
        </w:rPr>
      </w:pPr>
      <w:r>
        <w:rPr>
          <w:rFonts w:ascii="Times New Roman" w:hAnsi="Times New Roman"/>
        </w:rPr>
        <w:t>4. Firma drukarska drukuje bilety</w:t>
      </w:r>
    </w:p>
    <w:p w14:paraId="4B4BD365" w14:textId="77777777" w:rsidR="00801219" w:rsidRDefault="00B66E44">
      <w:pPr>
        <w:rPr>
          <w:rFonts w:ascii="Times New Roman" w:hAnsi="Times New Roman"/>
        </w:rPr>
      </w:pPr>
      <w:r>
        <w:rPr>
          <w:rFonts w:ascii="Times New Roman" w:hAnsi="Times New Roman"/>
        </w:rPr>
        <w:t>5. Firma drukarska wysyła gotowe bilety do siedziby firmy</w:t>
      </w:r>
    </w:p>
    <w:p w14:paraId="4B4BD366" w14:textId="77777777" w:rsidR="00801219" w:rsidRDefault="00801219">
      <w:pPr>
        <w:rPr>
          <w:rFonts w:ascii="Times New Roman" w:hAnsi="Times New Roman"/>
        </w:rPr>
      </w:pPr>
    </w:p>
    <w:p w14:paraId="4B4BD367" w14:textId="77777777" w:rsidR="00801219" w:rsidRDefault="00B66E44">
      <w:pPr>
        <w:rPr>
          <w:rFonts w:ascii="Times New Roman" w:hAnsi="Times New Roman"/>
        </w:rPr>
      </w:pPr>
      <w:r>
        <w:rPr>
          <w:rFonts w:ascii="Times New Roman" w:hAnsi="Times New Roman"/>
        </w:rPr>
        <w:t>Scenariusz dodania pośrednika:</w:t>
      </w:r>
    </w:p>
    <w:p w14:paraId="4B4BD368" w14:textId="77777777" w:rsidR="00801219" w:rsidRDefault="00B66E44">
      <w:pPr>
        <w:rPr>
          <w:rFonts w:ascii="Times New Roman" w:hAnsi="Times New Roman"/>
        </w:rPr>
      </w:pPr>
      <w:r>
        <w:rPr>
          <w:rFonts w:ascii="Times New Roman" w:hAnsi="Times New Roman"/>
        </w:rPr>
        <w:t>1. Pośrednik przychodzi d</w:t>
      </w:r>
      <w:r>
        <w:rPr>
          <w:rFonts w:ascii="Times New Roman" w:hAnsi="Times New Roman"/>
        </w:rPr>
        <w:t>o kierownika w biurze</w:t>
      </w:r>
    </w:p>
    <w:p w14:paraId="4B4BD369" w14:textId="77777777" w:rsidR="00801219" w:rsidRDefault="00B66E44">
      <w:pPr>
        <w:rPr>
          <w:rFonts w:ascii="Times New Roman" w:hAnsi="Times New Roman"/>
        </w:rPr>
      </w:pPr>
      <w:r>
        <w:rPr>
          <w:rFonts w:ascii="Times New Roman" w:hAnsi="Times New Roman"/>
        </w:rPr>
        <w:t>2. Pośrednik składa chęć i ofertę uczestniczenia w organizacji imprez</w:t>
      </w:r>
    </w:p>
    <w:p w14:paraId="4B4BD36A" w14:textId="77777777" w:rsidR="00801219" w:rsidRDefault="00B66E44">
      <w:pPr>
        <w:rPr>
          <w:rFonts w:ascii="Times New Roman" w:hAnsi="Times New Roman"/>
        </w:rPr>
      </w:pPr>
      <w:r>
        <w:rPr>
          <w:rFonts w:ascii="Times New Roman" w:hAnsi="Times New Roman"/>
        </w:rPr>
        <w:t>3. Kierownik akceptuje ofertę</w:t>
      </w:r>
    </w:p>
    <w:p w14:paraId="4B4BD36B" w14:textId="77777777" w:rsidR="00801219" w:rsidRDefault="00B66E44">
      <w:pPr>
        <w:rPr>
          <w:rFonts w:ascii="Times New Roman" w:hAnsi="Times New Roman"/>
        </w:rPr>
      </w:pPr>
      <w:r>
        <w:rPr>
          <w:rFonts w:ascii="Times New Roman" w:hAnsi="Times New Roman"/>
        </w:rPr>
        <w:t>4. Pośrednik zostaje wpisany do księgi pośredników</w:t>
      </w:r>
    </w:p>
    <w:p w14:paraId="4B4BD36C" w14:textId="77777777" w:rsidR="00801219" w:rsidRDefault="00801219">
      <w:pPr>
        <w:rPr>
          <w:rFonts w:ascii="Times New Roman" w:hAnsi="Times New Roman"/>
        </w:rPr>
      </w:pPr>
    </w:p>
    <w:p w14:paraId="4B4BD36D" w14:textId="77777777" w:rsidR="00801219" w:rsidRDefault="00B66E44">
      <w:pPr>
        <w:rPr>
          <w:rFonts w:ascii="Times New Roman" w:hAnsi="Times New Roman"/>
        </w:rPr>
      </w:pPr>
      <w:r>
        <w:rPr>
          <w:rFonts w:ascii="Times New Roman" w:hAnsi="Times New Roman"/>
        </w:rPr>
        <w:t>3.1. Kierownik odrzuca ofertę</w:t>
      </w:r>
    </w:p>
    <w:p w14:paraId="4B4BD36E" w14:textId="77777777" w:rsidR="00801219" w:rsidRDefault="00B66E44">
      <w:pPr>
        <w:rPr>
          <w:rFonts w:ascii="Times New Roman" w:hAnsi="Times New Roman"/>
        </w:rPr>
      </w:pPr>
      <w:r>
        <w:rPr>
          <w:rFonts w:ascii="Times New Roman" w:hAnsi="Times New Roman"/>
        </w:rPr>
        <w:t>4.2. Pośrednik nie zostaje wpisany do księgi pośredn</w:t>
      </w:r>
      <w:r>
        <w:rPr>
          <w:rFonts w:ascii="Times New Roman" w:hAnsi="Times New Roman"/>
        </w:rPr>
        <w:t>ików</w:t>
      </w:r>
    </w:p>
    <w:p w14:paraId="4B4BD36F" w14:textId="77777777" w:rsidR="00801219" w:rsidRDefault="00801219">
      <w:pPr>
        <w:ind w:left="2520"/>
        <w:rPr>
          <w:rFonts w:ascii="Times New Roman" w:hAnsi="Times New Roman"/>
        </w:rPr>
      </w:pPr>
    </w:p>
    <w:p w14:paraId="4B4BD370" w14:textId="77777777" w:rsidR="00801219" w:rsidRDefault="00801219"/>
    <w:p w14:paraId="4B4BD371" w14:textId="77777777" w:rsidR="00801219" w:rsidRDefault="00801219">
      <w:pPr>
        <w:sectPr w:rsidR="00801219">
          <w:pgSz w:w="11906" w:h="16838"/>
          <w:pgMar w:top="730" w:right="1350" w:bottom="1440" w:left="1402" w:header="708" w:footer="708" w:gutter="0"/>
          <w:cols w:space="708"/>
        </w:sectPr>
      </w:pPr>
    </w:p>
    <w:p w14:paraId="4B4BD372" w14:textId="77777777" w:rsidR="00801219" w:rsidRDefault="00801219">
      <w:pPr>
        <w:rPr>
          <w:rFonts w:ascii="Times New Roman" w:hAnsi="Times New Roman"/>
          <w:b/>
          <w:bCs/>
        </w:rPr>
      </w:pPr>
    </w:p>
    <w:p w14:paraId="4B4BD373" w14:textId="77777777" w:rsidR="00801219" w:rsidRDefault="00B66E44">
      <w:pPr>
        <w:jc w:val="center"/>
        <w:rPr>
          <w:rFonts w:ascii="Times New Roman" w:hAnsi="Times New Roman"/>
          <w:b/>
          <w:bCs/>
          <w:sz w:val="40"/>
          <w:szCs w:val="40"/>
        </w:rPr>
      </w:pPr>
      <w:r>
        <w:rPr>
          <w:rFonts w:ascii="Times New Roman" w:hAnsi="Times New Roman"/>
          <w:b/>
          <w:bCs/>
          <w:sz w:val="40"/>
          <w:szCs w:val="40"/>
        </w:rPr>
        <w:t>3. DPU systemowy</w:t>
      </w:r>
    </w:p>
    <w:p w14:paraId="4B4BD374" w14:textId="77777777" w:rsidR="00801219" w:rsidRDefault="00B66E44">
      <w:pPr>
        <w:rPr>
          <w:rFonts w:ascii="Times New Roman" w:hAnsi="Times New Roman"/>
          <w:sz w:val="24"/>
          <w:szCs w:val="24"/>
        </w:rPr>
      </w:pPr>
      <w:r>
        <w:rPr>
          <w:rFonts w:ascii="Times New Roman" w:hAnsi="Times New Roman"/>
          <w:sz w:val="24"/>
          <w:szCs w:val="24"/>
        </w:rPr>
        <w:t>System służy obsłudze imprez masowych jak i prywatnych. Użytkownik będzie mógł się zalogować emailem i hasłem do systemu. Użytkownik będzie mógł wybrać imprezę na jaką chce i kupić bilet(y) (miejsce, artyści, ogólna liczba miejsc)</w:t>
      </w:r>
      <w:r>
        <w:rPr>
          <w:rFonts w:ascii="Times New Roman" w:hAnsi="Times New Roman"/>
          <w:sz w:val="24"/>
          <w:szCs w:val="24"/>
        </w:rPr>
        <w:t xml:space="preserve"> oraz filtr, w których będzie można zaznaczyć dzień koncertu, albo jego wykonawców. System sprawdzi czy na wybrana impreza są jeszcze miejsca, oraz wyliczy odpowiednią kwotę do zapłaty (np. na podstawie dni, liczby biletów, rodzaju biletów, ilość dni do ro</w:t>
      </w:r>
      <w:r>
        <w:rPr>
          <w:rFonts w:ascii="Times New Roman" w:hAnsi="Times New Roman"/>
          <w:sz w:val="24"/>
          <w:szCs w:val="24"/>
        </w:rPr>
        <w:t>zpoczęcia/zakończenia koncertu), a użytkownik w ten sposób zarezerwuje wyznaczoną przez siebie liczbę biletów. Maksymalnie jeden użytkownik będzie mógł zarezerwować 5 biletów na jedną imprezę. Następnie po dokonaniu rezerwacji użytkownik zostanie poinformo</w:t>
      </w:r>
      <w:r>
        <w:rPr>
          <w:rFonts w:ascii="Times New Roman" w:hAnsi="Times New Roman"/>
          <w:sz w:val="24"/>
          <w:szCs w:val="24"/>
        </w:rPr>
        <w:t>wany o potrzebie sfinalizowania rezerwacji (wykupu) w maksymalnie do 2 dni od dnia rezerwacji. 10 dni przed imprezą wszystkie niewykupione rezerwacje zostaną anulowane, a możliwość zdobycia biletu będzie polegał na zakupie z natychmiastowym opłaceniem bile</w:t>
      </w:r>
      <w:r>
        <w:rPr>
          <w:rFonts w:ascii="Times New Roman" w:hAnsi="Times New Roman"/>
          <w:sz w:val="24"/>
          <w:szCs w:val="24"/>
        </w:rPr>
        <w:t>tu, oczywiście o ile liczba sprzedanych biletów nie będzie przekraczać maksymalnej liczby biletów do sprzedania. Od daty zakończenia koncertu, koncert znika z puli koncertów i będzie dostępny tylko w historii biletów użytkownika lub w historii wystąpień ar</w:t>
      </w:r>
      <w:r>
        <w:rPr>
          <w:rFonts w:ascii="Times New Roman" w:hAnsi="Times New Roman"/>
          <w:sz w:val="24"/>
          <w:szCs w:val="24"/>
        </w:rPr>
        <w:t>tystów.</w:t>
      </w:r>
    </w:p>
    <w:p w14:paraId="4B4BD375" w14:textId="77777777" w:rsidR="00801219" w:rsidRDefault="00B66E44">
      <w:pPr>
        <w:rPr>
          <w:rFonts w:ascii="Times New Roman" w:hAnsi="Times New Roman"/>
          <w:sz w:val="24"/>
          <w:szCs w:val="24"/>
        </w:rPr>
      </w:pPr>
      <w:r>
        <w:rPr>
          <w:rFonts w:ascii="Times New Roman" w:hAnsi="Times New Roman"/>
          <w:sz w:val="24"/>
          <w:szCs w:val="24"/>
        </w:rPr>
        <w:t xml:space="preserve">Użytkownik będzie mógł przeglądać listę koncertów nadchodzących oraz koncertów w trakcie trwania. Oddzielnie użytkownik będzie mógł przeglądać listę wykupionych przez siebie biletów (aktualne oraz historycznie). </w:t>
      </w:r>
    </w:p>
    <w:p w14:paraId="4B4BD376" w14:textId="77777777" w:rsidR="00801219" w:rsidRDefault="00B66E44">
      <w:pPr>
        <w:rPr>
          <w:rFonts w:ascii="Times New Roman" w:hAnsi="Times New Roman"/>
          <w:sz w:val="24"/>
          <w:szCs w:val="24"/>
        </w:rPr>
      </w:pPr>
      <w:r>
        <w:rPr>
          <w:rFonts w:ascii="Times New Roman" w:hAnsi="Times New Roman"/>
          <w:sz w:val="24"/>
          <w:szCs w:val="24"/>
        </w:rPr>
        <w:t xml:space="preserve">Użytkownik będzie miał dostęp do </w:t>
      </w:r>
      <w:r>
        <w:rPr>
          <w:rFonts w:ascii="Times New Roman" w:hAnsi="Times New Roman"/>
          <w:sz w:val="24"/>
          <w:szCs w:val="24"/>
        </w:rPr>
        <w:t>aplikacji, w której również będzie miał historię i aktualnie wykupione bilety. Będzie mógł również wykupić w aplikacji bilet na koncert, zarezerwować lub też go anulować.</w:t>
      </w:r>
    </w:p>
    <w:p w14:paraId="4B4BD377" w14:textId="77777777" w:rsidR="00801219" w:rsidRDefault="00B66E44">
      <w:pPr>
        <w:rPr>
          <w:rFonts w:ascii="Times New Roman" w:hAnsi="Times New Roman"/>
          <w:sz w:val="24"/>
          <w:szCs w:val="24"/>
        </w:rPr>
      </w:pPr>
      <w:r>
        <w:rPr>
          <w:rFonts w:ascii="Times New Roman" w:hAnsi="Times New Roman"/>
          <w:sz w:val="24"/>
          <w:szCs w:val="24"/>
        </w:rPr>
        <w:t>System będzie umożliwiać użytkownikowi organizowanie własnych imprez poprzez formular</w:t>
      </w:r>
      <w:r>
        <w:rPr>
          <w:rFonts w:ascii="Times New Roman" w:hAnsi="Times New Roman"/>
          <w:sz w:val="24"/>
          <w:szCs w:val="24"/>
        </w:rPr>
        <w:t>z. Formularz będzie zawierać wybór sposobu organizacji imprezy:</w:t>
      </w:r>
    </w:p>
    <w:p w14:paraId="4B4BD378" w14:textId="77777777" w:rsidR="00801219" w:rsidRDefault="00B66E44">
      <w:pPr>
        <w:pStyle w:val="Akapitzlist"/>
        <w:numPr>
          <w:ilvl w:val="0"/>
          <w:numId w:val="6"/>
        </w:numPr>
        <w:rPr>
          <w:rFonts w:ascii="Times New Roman" w:hAnsi="Times New Roman"/>
          <w:sz w:val="24"/>
          <w:szCs w:val="24"/>
        </w:rPr>
      </w:pPr>
      <w:r>
        <w:rPr>
          <w:rFonts w:ascii="Times New Roman" w:hAnsi="Times New Roman"/>
          <w:sz w:val="24"/>
          <w:szCs w:val="24"/>
        </w:rPr>
        <w:t xml:space="preserve">Organizacja imprezy publicznej (np. koncert) </w:t>
      </w:r>
    </w:p>
    <w:p w14:paraId="4B4BD379" w14:textId="77777777" w:rsidR="00801219" w:rsidRDefault="00B66E44">
      <w:pPr>
        <w:pStyle w:val="Akapitzlist"/>
        <w:numPr>
          <w:ilvl w:val="0"/>
          <w:numId w:val="6"/>
        </w:numPr>
        <w:rPr>
          <w:rFonts w:ascii="Times New Roman" w:hAnsi="Times New Roman"/>
          <w:sz w:val="24"/>
          <w:szCs w:val="24"/>
        </w:rPr>
      </w:pPr>
      <w:r>
        <w:rPr>
          <w:rFonts w:ascii="Times New Roman" w:hAnsi="Times New Roman"/>
          <w:sz w:val="24"/>
          <w:szCs w:val="24"/>
        </w:rPr>
        <w:t>prywatnej (np. urodziny)</w:t>
      </w:r>
    </w:p>
    <w:p w14:paraId="4B4BD37A" w14:textId="77777777" w:rsidR="00801219" w:rsidRDefault="00B66E44">
      <w:pPr>
        <w:rPr>
          <w:rFonts w:ascii="Times New Roman" w:hAnsi="Times New Roman"/>
          <w:sz w:val="24"/>
          <w:szCs w:val="24"/>
        </w:rPr>
      </w:pPr>
      <w:r>
        <w:rPr>
          <w:rFonts w:ascii="Times New Roman" w:hAnsi="Times New Roman"/>
          <w:sz w:val="24"/>
          <w:szCs w:val="24"/>
        </w:rPr>
        <w:t>Następnie w formularzu będzie trzeba wskazać wybrane miejsce, liczbę uczestników, datę i godzinę trwania imprezy. Dodatko</w:t>
      </w:r>
      <w:r>
        <w:rPr>
          <w:rFonts w:ascii="Times New Roman" w:hAnsi="Times New Roman"/>
          <w:sz w:val="24"/>
          <w:szCs w:val="24"/>
        </w:rPr>
        <w:t>wo będzie można dokupić usługi pokroju: catering, lepsza ochrona itp. Usługi te będą zapewnione przez podwykonawców organizacji do której należy system. Aby sfinalizować chęć organizacji będzie trzeba wpłacić zaliczkę przed rozpoczęciem organizacji imprezy</w:t>
      </w:r>
      <w:r>
        <w:rPr>
          <w:rFonts w:ascii="Times New Roman" w:hAnsi="Times New Roman"/>
          <w:sz w:val="24"/>
          <w:szCs w:val="24"/>
        </w:rPr>
        <w:t>. Zaliczka będzie wynosić 25% całkowitej kwoty organizacji imprezy.</w:t>
      </w:r>
    </w:p>
    <w:p w14:paraId="4B4BD37B" w14:textId="77777777" w:rsidR="00801219" w:rsidRDefault="00B66E44">
      <w:pPr>
        <w:rPr>
          <w:rFonts w:ascii="Times New Roman" w:hAnsi="Times New Roman"/>
          <w:sz w:val="24"/>
          <w:szCs w:val="24"/>
        </w:rPr>
      </w:pPr>
      <w:r>
        <w:rPr>
          <w:rFonts w:ascii="Times New Roman" w:hAnsi="Times New Roman"/>
          <w:sz w:val="24"/>
          <w:szCs w:val="24"/>
        </w:rPr>
        <w:t xml:space="preserve">Po negatywnym rozpatrzeniu formularzu zostanie podana przyczyna, a zaliczka zostanie zwrócona w przeciągu 7 dni od otrzymania decyzji ze strony organizacji. </w:t>
      </w:r>
    </w:p>
    <w:p w14:paraId="4B4BD37C" w14:textId="77777777" w:rsidR="00801219" w:rsidRDefault="00B66E44">
      <w:pPr>
        <w:rPr>
          <w:rFonts w:ascii="Times New Roman" w:hAnsi="Times New Roman"/>
          <w:sz w:val="24"/>
          <w:szCs w:val="24"/>
        </w:rPr>
      </w:pPr>
      <w:r>
        <w:rPr>
          <w:rFonts w:ascii="Times New Roman" w:hAnsi="Times New Roman"/>
          <w:sz w:val="24"/>
          <w:szCs w:val="24"/>
        </w:rPr>
        <w:t xml:space="preserve">Użytkownik będzie miał dostęp </w:t>
      </w:r>
      <w:r>
        <w:rPr>
          <w:rFonts w:ascii="Times New Roman" w:hAnsi="Times New Roman"/>
          <w:sz w:val="24"/>
          <w:szCs w:val="24"/>
        </w:rPr>
        <w:t>do aplikacji, w której również będzie miał historię i aktualnie wykupione bilety, lista biletów użytkownika będzie domyślnym widokiem po włączeniu aplikacji. Użytkownik będzie mógł również wykupić w aplikacji bilet na koncert, zarezerwować lub go anulować.</w:t>
      </w:r>
      <w:r>
        <w:rPr>
          <w:rFonts w:ascii="Times New Roman" w:hAnsi="Times New Roman"/>
          <w:sz w:val="24"/>
          <w:szCs w:val="24"/>
        </w:rPr>
        <w:t xml:space="preserve"> Bilet będzie również dostępny w formie kodu QR w aplikacji. Po kliknięciu wybranego koncertu z listy wykupionych biletów w celu ułatwiania dostępu na imprezę. Aplikacja będzie umożliwiać użytkownikowi wzięcia udziału w programu lojalnościowym. Korzyścią z</w:t>
      </w:r>
      <w:r>
        <w:rPr>
          <w:rFonts w:ascii="Times New Roman" w:hAnsi="Times New Roman"/>
          <w:sz w:val="24"/>
          <w:szCs w:val="24"/>
        </w:rPr>
        <w:t xml:space="preserve"> wzięcia udziału w tym programie będą zniżki w wysokości 5-20% na jedzenie podczas imprezy.</w:t>
      </w:r>
    </w:p>
    <w:p w14:paraId="4B4BD37D" w14:textId="77777777" w:rsidR="00801219" w:rsidRDefault="00B66E44">
      <w:pPr>
        <w:rPr>
          <w:rFonts w:ascii="Times New Roman" w:hAnsi="Times New Roman"/>
          <w:sz w:val="24"/>
          <w:szCs w:val="24"/>
        </w:rPr>
      </w:pPr>
      <w:r>
        <w:rPr>
          <w:rFonts w:ascii="Times New Roman" w:hAnsi="Times New Roman"/>
          <w:sz w:val="24"/>
          <w:szCs w:val="24"/>
        </w:rPr>
        <w:lastRenderedPageBreak/>
        <w:t>System będzie umożliwiać klientowi zgłaszanie usterek dla zespołu technicznego poprzez stronę, aplikację i opiekuna imprezy.  System będzie zawierać możliwość zgłas</w:t>
      </w:r>
      <w:r>
        <w:rPr>
          <w:rFonts w:ascii="Times New Roman" w:hAnsi="Times New Roman"/>
          <w:sz w:val="24"/>
          <w:szCs w:val="24"/>
        </w:rPr>
        <w:t>zania się firmom poprzez wypełnienie formularzu jako podwykonawca. Użytkownik będzie mógł w formularzu wpisać rodzaj pełnionej pomocy i wskaże liczbę ludzi zatrudnionych w potencjalnej firmie podwykonawczej. Użytkownik organizujący imprezy niepowiązane z o</w:t>
      </w:r>
      <w:r>
        <w:rPr>
          <w:rFonts w:ascii="Times New Roman" w:hAnsi="Times New Roman"/>
          <w:sz w:val="24"/>
          <w:szCs w:val="24"/>
        </w:rPr>
        <w:t>rganizacją (właścicielem systemu) będzie miał możliwość zgłoszenia imprezy i tym samym chęci sprzedaży biletów poprzez system. Po pozytywnej weryfikacji oferta wyświetli się na stronie pośród listy innych imprez publicznych. Za każdy sprzedany bilet innego</w:t>
      </w:r>
      <w:r>
        <w:rPr>
          <w:rFonts w:ascii="Times New Roman" w:hAnsi="Times New Roman"/>
          <w:sz w:val="24"/>
          <w:szCs w:val="24"/>
        </w:rPr>
        <w:t xml:space="preserve"> organizatora organizacja (właściciel systemu) będzie pobierać 10-30% prowizję w zależności od wielkości zorganizowanej imprezy.</w:t>
      </w:r>
    </w:p>
    <w:p w14:paraId="4B4BD37E" w14:textId="77777777" w:rsidR="00801219" w:rsidRDefault="00801219">
      <w:pPr>
        <w:rPr>
          <w:b/>
          <w:bCs/>
        </w:rPr>
      </w:pPr>
    </w:p>
    <w:p w14:paraId="4B4BD37F" w14:textId="77777777" w:rsidR="00801219" w:rsidRDefault="00801219"/>
    <w:p w14:paraId="4B4BD380" w14:textId="77777777" w:rsidR="00801219" w:rsidRDefault="00B66E44">
      <w:r>
        <w:rPr>
          <w:noProof/>
        </w:rPr>
        <w:lastRenderedPageBreak/>
        <w:drawing>
          <wp:inline distT="0" distB="0" distL="0" distR="0" wp14:anchorId="4B4BD30C" wp14:editId="4B4BD30D">
            <wp:extent cx="5760720" cy="7437116"/>
            <wp:effectExtent l="0" t="0" r="0" b="0"/>
            <wp:docPr id="4" name="Obraz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rcRect/>
                    <a:stretch>
                      <a:fillRect/>
                    </a:stretch>
                  </pic:blipFill>
                  <pic:spPr>
                    <a:xfrm>
                      <a:off x="0" y="0"/>
                      <a:ext cx="5760720" cy="7437116"/>
                    </a:xfrm>
                    <a:prstGeom prst="rect">
                      <a:avLst/>
                    </a:prstGeom>
                    <a:noFill/>
                    <a:ln>
                      <a:noFill/>
                      <a:prstDash/>
                    </a:ln>
                  </pic:spPr>
                </pic:pic>
              </a:graphicData>
            </a:graphic>
          </wp:inline>
        </w:drawing>
      </w:r>
    </w:p>
    <w:p w14:paraId="4B4BD381" w14:textId="77777777" w:rsidR="00801219" w:rsidRDefault="00801219"/>
    <w:p w14:paraId="4B4BD382" w14:textId="77777777" w:rsidR="00801219" w:rsidRDefault="00801219"/>
    <w:p w14:paraId="4B4BD383" w14:textId="77777777" w:rsidR="00801219" w:rsidRDefault="00801219"/>
    <w:p w14:paraId="4B4BD384" w14:textId="77777777" w:rsidR="00801219" w:rsidRDefault="00801219">
      <w:pPr>
        <w:jc w:val="center"/>
        <w:rPr>
          <w:rFonts w:ascii="Times New Roman" w:hAnsi="Times New Roman"/>
          <w:b/>
          <w:bCs/>
          <w:sz w:val="28"/>
          <w:szCs w:val="28"/>
        </w:rPr>
      </w:pPr>
    </w:p>
    <w:p w14:paraId="4B4BD385" w14:textId="77777777" w:rsidR="00801219" w:rsidRDefault="00B66E44">
      <w:pPr>
        <w:jc w:val="center"/>
        <w:rPr>
          <w:rFonts w:ascii="Times New Roman" w:hAnsi="Times New Roman"/>
          <w:b/>
          <w:bCs/>
          <w:sz w:val="28"/>
          <w:szCs w:val="28"/>
        </w:rPr>
      </w:pPr>
      <w:r>
        <w:rPr>
          <w:rFonts w:ascii="Times New Roman" w:hAnsi="Times New Roman"/>
          <w:b/>
          <w:bCs/>
          <w:sz w:val="28"/>
          <w:szCs w:val="28"/>
        </w:rPr>
        <w:lastRenderedPageBreak/>
        <w:t>Lista PU</w:t>
      </w:r>
    </w:p>
    <w:p w14:paraId="4B4BD386" w14:textId="77777777" w:rsidR="00801219" w:rsidRDefault="00B66E44">
      <w:pPr>
        <w:pStyle w:val="Akapitzlist"/>
        <w:numPr>
          <w:ilvl w:val="0"/>
          <w:numId w:val="7"/>
        </w:numPr>
        <w:rPr>
          <w:rFonts w:ascii="Times New Roman" w:hAnsi="Times New Roman"/>
        </w:rPr>
      </w:pPr>
      <w:r>
        <w:rPr>
          <w:rFonts w:ascii="Times New Roman" w:hAnsi="Times New Roman"/>
        </w:rPr>
        <w:t>Autoryzuj użytkownika</w:t>
      </w:r>
    </w:p>
    <w:p w14:paraId="4B4BD387" w14:textId="77777777" w:rsidR="00801219" w:rsidRDefault="00B66E44">
      <w:pPr>
        <w:pStyle w:val="Akapitzlist"/>
        <w:numPr>
          <w:ilvl w:val="0"/>
          <w:numId w:val="7"/>
        </w:numPr>
        <w:rPr>
          <w:rFonts w:ascii="Times New Roman" w:hAnsi="Times New Roman"/>
        </w:rPr>
      </w:pPr>
      <w:r>
        <w:rPr>
          <w:rFonts w:ascii="Times New Roman" w:hAnsi="Times New Roman"/>
        </w:rPr>
        <w:t>Wybierz imprezę</w:t>
      </w:r>
    </w:p>
    <w:p w14:paraId="4B4BD388" w14:textId="77777777" w:rsidR="00801219" w:rsidRDefault="00B66E44">
      <w:pPr>
        <w:pStyle w:val="Akapitzlist"/>
        <w:numPr>
          <w:ilvl w:val="0"/>
          <w:numId w:val="7"/>
        </w:numPr>
        <w:rPr>
          <w:rFonts w:ascii="Times New Roman" w:hAnsi="Times New Roman"/>
        </w:rPr>
      </w:pPr>
      <w:r>
        <w:rPr>
          <w:rFonts w:ascii="Times New Roman" w:hAnsi="Times New Roman"/>
        </w:rPr>
        <w:t>Filtruj imprezy</w:t>
      </w:r>
    </w:p>
    <w:p w14:paraId="4B4BD389" w14:textId="77777777" w:rsidR="00801219" w:rsidRDefault="00B66E44">
      <w:pPr>
        <w:pStyle w:val="Akapitzlist"/>
        <w:numPr>
          <w:ilvl w:val="0"/>
          <w:numId w:val="7"/>
        </w:numPr>
        <w:rPr>
          <w:rFonts w:ascii="Times New Roman" w:hAnsi="Times New Roman"/>
        </w:rPr>
      </w:pPr>
      <w:r>
        <w:rPr>
          <w:rFonts w:ascii="Times New Roman" w:hAnsi="Times New Roman"/>
        </w:rPr>
        <w:t>Wybierz bilet</w:t>
      </w:r>
    </w:p>
    <w:p w14:paraId="4B4BD38A" w14:textId="77777777" w:rsidR="00801219" w:rsidRDefault="00B66E44">
      <w:pPr>
        <w:pStyle w:val="Akapitzlist"/>
        <w:numPr>
          <w:ilvl w:val="0"/>
          <w:numId w:val="7"/>
        </w:numPr>
        <w:rPr>
          <w:rFonts w:ascii="Times New Roman" w:hAnsi="Times New Roman"/>
        </w:rPr>
      </w:pPr>
      <w:r>
        <w:rPr>
          <w:rFonts w:ascii="Times New Roman" w:hAnsi="Times New Roman"/>
        </w:rPr>
        <w:t>Rezerwuj bilet</w:t>
      </w:r>
    </w:p>
    <w:p w14:paraId="4B4BD38B" w14:textId="77777777" w:rsidR="00801219" w:rsidRDefault="00B66E44">
      <w:pPr>
        <w:pStyle w:val="Akapitzlist"/>
        <w:numPr>
          <w:ilvl w:val="0"/>
          <w:numId w:val="7"/>
        </w:numPr>
        <w:rPr>
          <w:rFonts w:ascii="Times New Roman" w:hAnsi="Times New Roman"/>
        </w:rPr>
      </w:pPr>
      <w:r>
        <w:rPr>
          <w:rFonts w:ascii="Times New Roman" w:hAnsi="Times New Roman"/>
        </w:rPr>
        <w:t>Zarządzaj biletem</w:t>
      </w:r>
    </w:p>
    <w:p w14:paraId="4B4BD38C" w14:textId="77777777" w:rsidR="00801219" w:rsidRDefault="00B66E44">
      <w:pPr>
        <w:pStyle w:val="Akapitzlist"/>
        <w:numPr>
          <w:ilvl w:val="0"/>
          <w:numId w:val="7"/>
        </w:numPr>
        <w:rPr>
          <w:rFonts w:ascii="Times New Roman" w:hAnsi="Times New Roman"/>
        </w:rPr>
      </w:pPr>
      <w:r>
        <w:rPr>
          <w:rFonts w:ascii="Times New Roman" w:hAnsi="Times New Roman"/>
        </w:rPr>
        <w:t>Generuj kod QR</w:t>
      </w:r>
    </w:p>
    <w:p w14:paraId="4B4BD38D" w14:textId="77777777" w:rsidR="00801219" w:rsidRDefault="00B66E44">
      <w:pPr>
        <w:pStyle w:val="Akapitzlist"/>
        <w:numPr>
          <w:ilvl w:val="0"/>
          <w:numId w:val="7"/>
        </w:numPr>
        <w:rPr>
          <w:rFonts w:ascii="Times New Roman" w:hAnsi="Times New Roman"/>
        </w:rPr>
      </w:pPr>
      <w:r>
        <w:rPr>
          <w:rFonts w:ascii="Times New Roman" w:hAnsi="Times New Roman"/>
        </w:rPr>
        <w:t>Autoryzuj użytkownika</w:t>
      </w:r>
    </w:p>
    <w:p w14:paraId="4B4BD38E" w14:textId="77777777" w:rsidR="00801219" w:rsidRDefault="00B66E44">
      <w:pPr>
        <w:pStyle w:val="Akapitzlist"/>
        <w:numPr>
          <w:ilvl w:val="0"/>
          <w:numId w:val="7"/>
        </w:numPr>
        <w:rPr>
          <w:rFonts w:ascii="Times New Roman" w:hAnsi="Times New Roman"/>
        </w:rPr>
      </w:pPr>
      <w:r>
        <w:rPr>
          <w:rFonts w:ascii="Times New Roman" w:hAnsi="Times New Roman"/>
        </w:rPr>
        <w:t>Realizuj płatność</w:t>
      </w:r>
    </w:p>
    <w:p w14:paraId="4B4BD38F" w14:textId="77777777" w:rsidR="00801219" w:rsidRDefault="00B66E44">
      <w:pPr>
        <w:pStyle w:val="Akapitzlist"/>
        <w:numPr>
          <w:ilvl w:val="0"/>
          <w:numId w:val="7"/>
        </w:numPr>
        <w:rPr>
          <w:rFonts w:ascii="Times New Roman" w:hAnsi="Times New Roman"/>
        </w:rPr>
      </w:pPr>
      <w:r>
        <w:rPr>
          <w:rFonts w:ascii="Times New Roman" w:hAnsi="Times New Roman"/>
        </w:rPr>
        <w:t>Generuj fakturę</w:t>
      </w:r>
    </w:p>
    <w:p w14:paraId="4B4BD390" w14:textId="77777777" w:rsidR="00801219" w:rsidRDefault="00B66E44">
      <w:pPr>
        <w:pStyle w:val="Akapitzlist"/>
        <w:numPr>
          <w:ilvl w:val="0"/>
          <w:numId w:val="7"/>
        </w:numPr>
        <w:rPr>
          <w:rFonts w:ascii="Times New Roman" w:hAnsi="Times New Roman"/>
        </w:rPr>
      </w:pPr>
      <w:r>
        <w:rPr>
          <w:rFonts w:ascii="Times New Roman" w:hAnsi="Times New Roman"/>
        </w:rPr>
        <w:t>Zarządzaj formularzem imprezy</w:t>
      </w:r>
    </w:p>
    <w:p w14:paraId="4B4BD391" w14:textId="77777777" w:rsidR="00801219" w:rsidRDefault="00B66E44">
      <w:pPr>
        <w:pStyle w:val="Akapitzlist"/>
        <w:numPr>
          <w:ilvl w:val="0"/>
          <w:numId w:val="7"/>
        </w:numPr>
        <w:rPr>
          <w:rFonts w:ascii="Times New Roman" w:hAnsi="Times New Roman"/>
        </w:rPr>
      </w:pPr>
      <w:r>
        <w:rPr>
          <w:rFonts w:ascii="Times New Roman" w:hAnsi="Times New Roman"/>
        </w:rPr>
        <w:t>Wybierz ofertę organizacji imprezy</w:t>
      </w:r>
    </w:p>
    <w:p w14:paraId="4B4BD392" w14:textId="77777777" w:rsidR="00801219" w:rsidRDefault="00B66E44">
      <w:pPr>
        <w:pStyle w:val="Akapitzlist"/>
        <w:numPr>
          <w:ilvl w:val="0"/>
          <w:numId w:val="7"/>
        </w:numPr>
        <w:rPr>
          <w:rFonts w:ascii="Times New Roman" w:hAnsi="Times New Roman"/>
        </w:rPr>
      </w:pPr>
      <w:r>
        <w:rPr>
          <w:rFonts w:ascii="Times New Roman" w:hAnsi="Times New Roman"/>
        </w:rPr>
        <w:t>Wybierz dodatkowe usługi</w:t>
      </w:r>
    </w:p>
    <w:p w14:paraId="4B4BD393" w14:textId="77777777" w:rsidR="00801219" w:rsidRDefault="00B66E44">
      <w:pPr>
        <w:pStyle w:val="Akapitzlist"/>
        <w:numPr>
          <w:ilvl w:val="0"/>
          <w:numId w:val="7"/>
        </w:numPr>
        <w:rPr>
          <w:rFonts w:ascii="Times New Roman" w:hAnsi="Times New Roman"/>
        </w:rPr>
      </w:pPr>
      <w:r>
        <w:rPr>
          <w:rFonts w:ascii="Times New Roman" w:hAnsi="Times New Roman"/>
        </w:rPr>
        <w:t>Weryfikuj organizatora</w:t>
      </w:r>
    </w:p>
    <w:p w14:paraId="4B4BD394" w14:textId="77777777" w:rsidR="00801219" w:rsidRDefault="00B66E44">
      <w:pPr>
        <w:pStyle w:val="Akapitzlist"/>
        <w:numPr>
          <w:ilvl w:val="0"/>
          <w:numId w:val="7"/>
        </w:numPr>
        <w:rPr>
          <w:rFonts w:ascii="Times New Roman" w:hAnsi="Times New Roman"/>
        </w:rPr>
      </w:pPr>
      <w:r>
        <w:rPr>
          <w:rFonts w:ascii="Times New Roman" w:hAnsi="Times New Roman"/>
        </w:rPr>
        <w:t>Zapisz firmę jako pośrednika</w:t>
      </w:r>
    </w:p>
    <w:p w14:paraId="4B4BD395" w14:textId="77777777" w:rsidR="00801219" w:rsidRDefault="00B66E44">
      <w:pPr>
        <w:pStyle w:val="Akapitzlist"/>
        <w:numPr>
          <w:ilvl w:val="0"/>
          <w:numId w:val="7"/>
        </w:numPr>
        <w:rPr>
          <w:rFonts w:ascii="Times New Roman" w:hAnsi="Times New Roman"/>
        </w:rPr>
      </w:pPr>
      <w:r>
        <w:rPr>
          <w:rFonts w:ascii="Times New Roman" w:hAnsi="Times New Roman"/>
        </w:rPr>
        <w:t>Zapisz pośrednika</w:t>
      </w:r>
    </w:p>
    <w:p w14:paraId="4B4BD396" w14:textId="77777777" w:rsidR="00801219" w:rsidRDefault="00B66E44">
      <w:pPr>
        <w:pStyle w:val="Akapitzlist"/>
        <w:numPr>
          <w:ilvl w:val="0"/>
          <w:numId w:val="7"/>
        </w:numPr>
        <w:rPr>
          <w:rFonts w:ascii="Times New Roman" w:hAnsi="Times New Roman"/>
        </w:rPr>
      </w:pPr>
      <w:r>
        <w:rPr>
          <w:rFonts w:ascii="Times New Roman" w:hAnsi="Times New Roman"/>
        </w:rPr>
        <w:t xml:space="preserve">Zarządzaj </w:t>
      </w:r>
      <w:r>
        <w:rPr>
          <w:rFonts w:ascii="Times New Roman" w:hAnsi="Times New Roman"/>
        </w:rPr>
        <w:t>formularzem</w:t>
      </w:r>
    </w:p>
    <w:p w14:paraId="4B4BD397" w14:textId="77777777" w:rsidR="00801219" w:rsidRDefault="00B66E44">
      <w:pPr>
        <w:pStyle w:val="Akapitzlist"/>
        <w:numPr>
          <w:ilvl w:val="0"/>
          <w:numId w:val="7"/>
        </w:numPr>
        <w:rPr>
          <w:rFonts w:ascii="Times New Roman" w:hAnsi="Times New Roman"/>
        </w:rPr>
      </w:pPr>
      <w:r>
        <w:rPr>
          <w:rFonts w:ascii="Times New Roman" w:hAnsi="Times New Roman"/>
        </w:rPr>
        <w:t>Weryfikuj imprezę</w:t>
      </w:r>
    </w:p>
    <w:p w14:paraId="4B4BD398" w14:textId="77777777" w:rsidR="00801219" w:rsidRDefault="00B66E44">
      <w:pPr>
        <w:pStyle w:val="Akapitzlist"/>
        <w:numPr>
          <w:ilvl w:val="0"/>
          <w:numId w:val="7"/>
        </w:numPr>
        <w:rPr>
          <w:rFonts w:ascii="Times New Roman" w:hAnsi="Times New Roman"/>
        </w:rPr>
      </w:pPr>
      <w:r>
        <w:rPr>
          <w:rFonts w:ascii="Times New Roman" w:hAnsi="Times New Roman"/>
        </w:rPr>
        <w:t>Zgłoś imprezę</w:t>
      </w:r>
    </w:p>
    <w:p w14:paraId="4B4BD399" w14:textId="77777777" w:rsidR="00801219" w:rsidRDefault="00B66E44">
      <w:pPr>
        <w:pStyle w:val="Akapitzlist"/>
        <w:numPr>
          <w:ilvl w:val="0"/>
          <w:numId w:val="7"/>
        </w:numPr>
        <w:rPr>
          <w:rFonts w:ascii="Times New Roman" w:hAnsi="Times New Roman"/>
        </w:rPr>
      </w:pPr>
      <w:r>
        <w:rPr>
          <w:rFonts w:ascii="Times New Roman" w:hAnsi="Times New Roman"/>
        </w:rPr>
        <w:t>Zgłoś usterkę</w:t>
      </w:r>
    </w:p>
    <w:p w14:paraId="4B4BD39A" w14:textId="77777777" w:rsidR="00801219" w:rsidRDefault="00B66E44">
      <w:pPr>
        <w:pStyle w:val="Akapitzlist"/>
        <w:numPr>
          <w:ilvl w:val="0"/>
          <w:numId w:val="7"/>
        </w:numPr>
        <w:rPr>
          <w:rFonts w:ascii="Times New Roman" w:hAnsi="Times New Roman"/>
        </w:rPr>
      </w:pPr>
      <w:r>
        <w:rPr>
          <w:rFonts w:ascii="Times New Roman" w:hAnsi="Times New Roman"/>
        </w:rPr>
        <w:t>Zarządzaj usterką</w:t>
      </w:r>
    </w:p>
    <w:p w14:paraId="4B4BD39B" w14:textId="77777777" w:rsidR="00801219" w:rsidRDefault="00B66E44">
      <w:pPr>
        <w:jc w:val="center"/>
        <w:rPr>
          <w:rFonts w:ascii="Times New Roman" w:hAnsi="Times New Roman"/>
          <w:b/>
          <w:bCs/>
          <w:sz w:val="28"/>
          <w:szCs w:val="28"/>
        </w:rPr>
      </w:pPr>
      <w:r>
        <w:rPr>
          <w:rFonts w:ascii="Times New Roman" w:hAnsi="Times New Roman"/>
          <w:b/>
          <w:bCs/>
          <w:sz w:val="28"/>
          <w:szCs w:val="28"/>
        </w:rPr>
        <w:t>Lista aktorów</w:t>
      </w:r>
    </w:p>
    <w:p w14:paraId="4B4BD39C" w14:textId="77777777" w:rsidR="00801219" w:rsidRDefault="00B66E44">
      <w:pPr>
        <w:pStyle w:val="Akapitzlist"/>
        <w:numPr>
          <w:ilvl w:val="0"/>
          <w:numId w:val="8"/>
        </w:numPr>
        <w:rPr>
          <w:rFonts w:ascii="Times New Roman" w:hAnsi="Times New Roman"/>
        </w:rPr>
      </w:pPr>
      <w:r>
        <w:rPr>
          <w:rFonts w:ascii="Times New Roman" w:hAnsi="Times New Roman"/>
        </w:rPr>
        <w:t>Nowy klient</w:t>
      </w:r>
    </w:p>
    <w:p w14:paraId="4B4BD39D" w14:textId="77777777" w:rsidR="00801219" w:rsidRDefault="00B66E44">
      <w:pPr>
        <w:pStyle w:val="Akapitzlist"/>
        <w:numPr>
          <w:ilvl w:val="0"/>
          <w:numId w:val="8"/>
        </w:numPr>
        <w:rPr>
          <w:rFonts w:ascii="Times New Roman" w:hAnsi="Times New Roman"/>
        </w:rPr>
      </w:pPr>
      <w:r>
        <w:rPr>
          <w:rFonts w:ascii="Times New Roman" w:hAnsi="Times New Roman"/>
        </w:rPr>
        <w:t>Klient</w:t>
      </w:r>
    </w:p>
    <w:p w14:paraId="4B4BD39E" w14:textId="77777777" w:rsidR="00801219" w:rsidRDefault="00B66E44">
      <w:pPr>
        <w:pStyle w:val="Akapitzlist"/>
        <w:numPr>
          <w:ilvl w:val="0"/>
          <w:numId w:val="8"/>
        </w:numPr>
        <w:rPr>
          <w:rFonts w:ascii="Times New Roman" w:hAnsi="Times New Roman"/>
        </w:rPr>
      </w:pPr>
      <w:r>
        <w:rPr>
          <w:rFonts w:ascii="Times New Roman" w:hAnsi="Times New Roman"/>
        </w:rPr>
        <w:t>Klient organizator</w:t>
      </w:r>
    </w:p>
    <w:p w14:paraId="4B4BD39F" w14:textId="77777777" w:rsidR="00801219" w:rsidRDefault="00B66E44">
      <w:pPr>
        <w:pStyle w:val="Akapitzlist"/>
        <w:numPr>
          <w:ilvl w:val="0"/>
          <w:numId w:val="8"/>
        </w:numPr>
        <w:rPr>
          <w:rFonts w:ascii="Times New Roman" w:hAnsi="Times New Roman"/>
        </w:rPr>
      </w:pPr>
      <w:r>
        <w:rPr>
          <w:rFonts w:ascii="Times New Roman" w:hAnsi="Times New Roman"/>
        </w:rPr>
        <w:t>System płatności</w:t>
      </w:r>
    </w:p>
    <w:p w14:paraId="4B4BD3A0" w14:textId="77777777" w:rsidR="00801219" w:rsidRDefault="00B66E44">
      <w:pPr>
        <w:pStyle w:val="Akapitzlist"/>
        <w:numPr>
          <w:ilvl w:val="0"/>
          <w:numId w:val="8"/>
        </w:numPr>
        <w:rPr>
          <w:rFonts w:ascii="Times New Roman" w:hAnsi="Times New Roman"/>
        </w:rPr>
      </w:pPr>
      <w:r>
        <w:rPr>
          <w:rFonts w:ascii="Times New Roman" w:hAnsi="Times New Roman"/>
        </w:rPr>
        <w:t>Księgowa</w:t>
      </w:r>
    </w:p>
    <w:p w14:paraId="4B4BD3A1" w14:textId="77777777" w:rsidR="00801219" w:rsidRDefault="00B66E44">
      <w:pPr>
        <w:pStyle w:val="Akapitzlist"/>
        <w:numPr>
          <w:ilvl w:val="0"/>
          <w:numId w:val="8"/>
        </w:numPr>
        <w:rPr>
          <w:rFonts w:ascii="Times New Roman" w:hAnsi="Times New Roman"/>
        </w:rPr>
      </w:pPr>
      <w:r>
        <w:rPr>
          <w:rFonts w:ascii="Times New Roman" w:hAnsi="Times New Roman"/>
        </w:rPr>
        <w:t>Kierownik</w:t>
      </w:r>
    </w:p>
    <w:p w14:paraId="4B4BD3A2" w14:textId="77777777" w:rsidR="00801219" w:rsidRDefault="00B66E44">
      <w:pPr>
        <w:pStyle w:val="Akapitzlist"/>
        <w:numPr>
          <w:ilvl w:val="0"/>
          <w:numId w:val="8"/>
        </w:numPr>
        <w:rPr>
          <w:rFonts w:ascii="Times New Roman" w:hAnsi="Times New Roman"/>
        </w:rPr>
      </w:pPr>
      <w:r>
        <w:rPr>
          <w:rFonts w:ascii="Times New Roman" w:hAnsi="Times New Roman"/>
        </w:rPr>
        <w:t>Pracownik</w:t>
      </w:r>
    </w:p>
    <w:p w14:paraId="4B4BD3A3" w14:textId="77777777" w:rsidR="00801219" w:rsidRDefault="00B66E44">
      <w:pPr>
        <w:pStyle w:val="Akapitzlist"/>
        <w:numPr>
          <w:ilvl w:val="0"/>
          <w:numId w:val="8"/>
        </w:numPr>
        <w:rPr>
          <w:rFonts w:ascii="Times New Roman" w:hAnsi="Times New Roman"/>
        </w:rPr>
      </w:pPr>
      <w:r>
        <w:rPr>
          <w:rFonts w:ascii="Times New Roman" w:hAnsi="Times New Roman"/>
        </w:rPr>
        <w:t>Firma pośrednika</w:t>
      </w:r>
    </w:p>
    <w:p w14:paraId="4B4BD3A4" w14:textId="77777777" w:rsidR="00801219" w:rsidRDefault="00B66E44">
      <w:pPr>
        <w:pStyle w:val="Akapitzlist"/>
        <w:numPr>
          <w:ilvl w:val="0"/>
          <w:numId w:val="8"/>
        </w:numPr>
        <w:rPr>
          <w:rFonts w:ascii="Times New Roman" w:hAnsi="Times New Roman"/>
        </w:rPr>
      </w:pPr>
      <w:r>
        <w:rPr>
          <w:rFonts w:ascii="Times New Roman" w:hAnsi="Times New Roman"/>
        </w:rPr>
        <w:t>Zewnętrzny sprzedawca</w:t>
      </w:r>
    </w:p>
    <w:p w14:paraId="4B4BD3A5" w14:textId="77777777" w:rsidR="00801219" w:rsidRDefault="00B66E44">
      <w:pPr>
        <w:pStyle w:val="Akapitzlist"/>
        <w:numPr>
          <w:ilvl w:val="0"/>
          <w:numId w:val="8"/>
        </w:numPr>
        <w:rPr>
          <w:rFonts w:ascii="Times New Roman" w:hAnsi="Times New Roman"/>
        </w:rPr>
      </w:pPr>
      <w:r>
        <w:rPr>
          <w:rFonts w:ascii="Times New Roman" w:hAnsi="Times New Roman"/>
        </w:rPr>
        <w:t>Zespół techniczny</w:t>
      </w:r>
    </w:p>
    <w:p w14:paraId="4B4BD3A6" w14:textId="77777777" w:rsidR="00801219" w:rsidRDefault="00801219">
      <w:pPr>
        <w:rPr>
          <w:rFonts w:ascii="Times New Roman" w:hAnsi="Times New Roman"/>
        </w:rPr>
      </w:pPr>
    </w:p>
    <w:p w14:paraId="4B4BD3A7" w14:textId="77777777" w:rsidR="00801219" w:rsidRDefault="00B66E44">
      <w:pPr>
        <w:jc w:val="center"/>
        <w:rPr>
          <w:rFonts w:ascii="Times New Roman" w:hAnsi="Times New Roman"/>
          <w:b/>
          <w:bCs/>
          <w:sz w:val="28"/>
          <w:szCs w:val="28"/>
        </w:rPr>
      </w:pPr>
      <w:r>
        <w:rPr>
          <w:rFonts w:ascii="Times New Roman" w:hAnsi="Times New Roman"/>
          <w:b/>
          <w:bCs/>
          <w:sz w:val="28"/>
          <w:szCs w:val="28"/>
        </w:rPr>
        <w:t>Opisy PU</w:t>
      </w:r>
    </w:p>
    <w:p w14:paraId="4B4BD3A8" w14:textId="77777777" w:rsidR="00801219" w:rsidRDefault="00B66E44">
      <w:pPr>
        <w:rPr>
          <w:rFonts w:ascii="Times New Roman" w:hAnsi="Times New Roman"/>
        </w:rPr>
      </w:pPr>
      <w:r>
        <w:rPr>
          <w:rFonts w:ascii="Times New Roman" w:hAnsi="Times New Roman"/>
        </w:rPr>
        <w:t>Wybierz imprezę</w:t>
      </w:r>
      <w:r>
        <w:rPr>
          <w:rFonts w:ascii="Times New Roman" w:hAnsi="Times New Roman"/>
        </w:rPr>
        <w:t xml:space="preserve"> – klient może przeglądać oraz wybrać koncert organizowane przez firmę „Event </w:t>
      </w:r>
      <w:proofErr w:type="spellStart"/>
      <w:r>
        <w:rPr>
          <w:rFonts w:ascii="Times New Roman" w:hAnsi="Times New Roman"/>
        </w:rPr>
        <w:t>Masters</w:t>
      </w:r>
      <w:proofErr w:type="spellEnd"/>
      <w:r>
        <w:rPr>
          <w:rFonts w:ascii="Times New Roman" w:hAnsi="Times New Roman"/>
        </w:rPr>
        <w:t>” oraz organizowane przez zewnętrznych sprzedawców którzy zgłosili swoje imprezy</w:t>
      </w:r>
    </w:p>
    <w:p w14:paraId="4B4BD3A9" w14:textId="77777777" w:rsidR="00801219" w:rsidRDefault="00B66E44">
      <w:pPr>
        <w:rPr>
          <w:rFonts w:ascii="Times New Roman" w:hAnsi="Times New Roman"/>
        </w:rPr>
      </w:pPr>
      <w:r>
        <w:rPr>
          <w:rFonts w:ascii="Times New Roman" w:hAnsi="Times New Roman"/>
        </w:rPr>
        <w:t>Filtruj imprezy – klient może przefiltrować imprezy (gdzie się odbywa, nazwa imprezy, dost</w:t>
      </w:r>
      <w:r>
        <w:rPr>
          <w:rFonts w:ascii="Times New Roman" w:hAnsi="Times New Roman"/>
        </w:rPr>
        <w:t>ępności miejsc, data) aby przeglądać tylko imprezy które go interesują</w:t>
      </w:r>
    </w:p>
    <w:p w14:paraId="4B4BD3AA" w14:textId="77777777" w:rsidR="00801219" w:rsidRDefault="00B66E44">
      <w:pPr>
        <w:rPr>
          <w:rFonts w:ascii="Times New Roman" w:hAnsi="Times New Roman"/>
        </w:rPr>
      </w:pPr>
      <w:r>
        <w:rPr>
          <w:rFonts w:ascii="Times New Roman" w:hAnsi="Times New Roman"/>
        </w:rPr>
        <w:t xml:space="preserve">Wybierz bilet- po wyborze imprezy klient może wybrać jaki bilet go interesuje (miejsce, rodzaj biletu, data), w przypadku biletu imiennego klient będzie musiał podać także imię i </w:t>
      </w:r>
      <w:r>
        <w:rPr>
          <w:rFonts w:ascii="Times New Roman" w:hAnsi="Times New Roman"/>
        </w:rPr>
        <w:t>nazwisko</w:t>
      </w:r>
    </w:p>
    <w:p w14:paraId="4B4BD3AB" w14:textId="77777777" w:rsidR="00801219" w:rsidRDefault="00B66E44">
      <w:pPr>
        <w:rPr>
          <w:rFonts w:ascii="Times New Roman" w:hAnsi="Times New Roman"/>
        </w:rPr>
      </w:pPr>
      <w:r>
        <w:rPr>
          <w:rFonts w:ascii="Times New Roman" w:hAnsi="Times New Roman"/>
        </w:rPr>
        <w:t>Rezerwuj bilet- po wyborze biletów klient musi się zalogować aby go zarezerwować i móc go opłacić w późniejszym terminie</w:t>
      </w:r>
    </w:p>
    <w:p w14:paraId="4B4BD3AC" w14:textId="77777777" w:rsidR="00801219" w:rsidRDefault="00B66E44">
      <w:pPr>
        <w:rPr>
          <w:rFonts w:ascii="Times New Roman" w:hAnsi="Times New Roman"/>
        </w:rPr>
      </w:pPr>
      <w:r>
        <w:rPr>
          <w:rFonts w:ascii="Times New Roman" w:hAnsi="Times New Roman"/>
        </w:rPr>
        <w:lastRenderedPageBreak/>
        <w:t xml:space="preserve">Zarządzaj biletem-klient ma możliwość obejrzenia swojego biletu, edycji danych (CRUD, anulacji biletu przejścia do okna </w:t>
      </w:r>
      <w:r>
        <w:rPr>
          <w:rFonts w:ascii="Times New Roman" w:hAnsi="Times New Roman"/>
        </w:rPr>
        <w:t>płatności)</w:t>
      </w:r>
    </w:p>
    <w:p w14:paraId="4B4BD3AD" w14:textId="77777777" w:rsidR="00801219" w:rsidRDefault="00B66E44">
      <w:pPr>
        <w:rPr>
          <w:rFonts w:ascii="Times New Roman" w:hAnsi="Times New Roman"/>
        </w:rPr>
      </w:pPr>
      <w:r>
        <w:rPr>
          <w:rFonts w:ascii="Times New Roman" w:hAnsi="Times New Roman"/>
        </w:rPr>
        <w:t xml:space="preserve">Generuj kod QR – po rezerwacji biletu system generuje kod QR który ułatwia skanowanie i przechowywanie biletów </w:t>
      </w:r>
    </w:p>
    <w:p w14:paraId="4B4BD3AE" w14:textId="77777777" w:rsidR="00801219" w:rsidRDefault="00B66E44">
      <w:r>
        <w:rPr>
          <w:rFonts w:ascii="Times New Roman" w:hAnsi="Times New Roman"/>
        </w:rPr>
        <w:t>Autoryzuj użytkownika -</w:t>
      </w:r>
      <w:r>
        <w:rPr>
          <w:rFonts w:ascii="Libre Franklin" w:hAnsi="Libre Franklin"/>
          <w:color w:val="333333"/>
          <w:shd w:val="clear" w:color="auto" w:fill="FFFFFF"/>
        </w:rPr>
        <w:t xml:space="preserve"> </w:t>
      </w:r>
      <w:r>
        <w:rPr>
          <w:rFonts w:ascii="Times New Roman" w:hAnsi="Times New Roman"/>
          <w:color w:val="333333"/>
          <w:shd w:val="clear" w:color="auto" w:fill="FFFFFF"/>
        </w:rPr>
        <w:t>obsługa logowanie użytkownika do systemu na podstawie podanych danych (email, hasło), rejestracja nowego użyt</w:t>
      </w:r>
      <w:r>
        <w:rPr>
          <w:rFonts w:ascii="Times New Roman" w:hAnsi="Times New Roman"/>
          <w:color w:val="333333"/>
          <w:shd w:val="clear" w:color="auto" w:fill="FFFFFF"/>
        </w:rPr>
        <w:t>kownika i obsługa przypomnienia hasła (obsługa logowania, rejestracja użytkownika, przypomnienie hasła, zarządzanie panelem).</w:t>
      </w:r>
    </w:p>
    <w:p w14:paraId="4B4BD3AF" w14:textId="77777777" w:rsidR="00801219" w:rsidRDefault="00B66E44">
      <w:r>
        <w:rPr>
          <w:rFonts w:ascii="Times New Roman" w:hAnsi="Times New Roman"/>
        </w:rPr>
        <w:t>Realizuj płatność-</w:t>
      </w:r>
      <w:r>
        <w:rPr>
          <w:rFonts w:ascii="Libre Franklin" w:hAnsi="Libre Franklin"/>
          <w:color w:val="333333"/>
          <w:shd w:val="clear" w:color="auto" w:fill="FFFFFF"/>
        </w:rPr>
        <w:t xml:space="preserve"> </w:t>
      </w:r>
      <w:r>
        <w:rPr>
          <w:rFonts w:ascii="Times New Roman" w:hAnsi="Times New Roman"/>
          <w:color w:val="333333"/>
          <w:shd w:val="clear" w:color="auto" w:fill="FFFFFF"/>
        </w:rPr>
        <w:t>rejestracja płatności – płatność online można przeprowadzić na 3 sposoby; 1. Obsługa płatności kart kredytowych</w:t>
      </w:r>
      <w:r>
        <w:rPr>
          <w:rFonts w:ascii="Times New Roman" w:hAnsi="Times New Roman"/>
          <w:color w:val="333333"/>
          <w:shd w:val="clear" w:color="auto" w:fill="FFFFFF"/>
        </w:rPr>
        <w:t xml:space="preserve"> (Zapewniona przez np. Visa, </w:t>
      </w:r>
      <w:proofErr w:type="spellStart"/>
      <w:r>
        <w:rPr>
          <w:rFonts w:ascii="Times New Roman" w:hAnsi="Times New Roman"/>
          <w:color w:val="333333"/>
          <w:shd w:val="clear" w:color="auto" w:fill="FFFFFF"/>
        </w:rPr>
        <w:t>MasterCard</w:t>
      </w:r>
      <w:proofErr w:type="spellEnd"/>
      <w:r>
        <w:rPr>
          <w:rFonts w:ascii="Times New Roman" w:hAnsi="Times New Roman"/>
          <w:color w:val="333333"/>
          <w:shd w:val="clear" w:color="auto" w:fill="FFFFFF"/>
        </w:rPr>
        <w:t xml:space="preserve">), 2. Obsługa płatności poprzez system PayU, który obsługuje płatności międzynarodowe/zagraniczne, 3. Obsługa płatności poprzez system </w:t>
      </w:r>
      <w:proofErr w:type="spellStart"/>
      <w:r>
        <w:rPr>
          <w:rFonts w:ascii="Times New Roman" w:hAnsi="Times New Roman"/>
          <w:color w:val="333333"/>
          <w:shd w:val="clear" w:color="auto" w:fill="FFFFFF"/>
        </w:rPr>
        <w:t>ePrzelew</w:t>
      </w:r>
      <w:proofErr w:type="spellEnd"/>
      <w:r>
        <w:rPr>
          <w:rFonts w:ascii="Times New Roman" w:hAnsi="Times New Roman"/>
          <w:color w:val="333333"/>
          <w:shd w:val="clear" w:color="auto" w:fill="FFFFFF"/>
        </w:rPr>
        <w:t xml:space="preserve"> -rodzimy system służący do przeprowadzania płatności krajowych w złotówka</w:t>
      </w:r>
      <w:r>
        <w:rPr>
          <w:rFonts w:ascii="Times New Roman" w:hAnsi="Times New Roman"/>
          <w:color w:val="333333"/>
          <w:shd w:val="clear" w:color="auto" w:fill="FFFFFF"/>
        </w:rPr>
        <w:t>ch. (obsłuż wybór sposobu płatności, rejestruj rozliczenie zamówienie-kwota zapłatę, data wpłaty, id konta klienta)</w:t>
      </w:r>
    </w:p>
    <w:p w14:paraId="4B4BD3B0" w14:textId="77777777" w:rsidR="00801219" w:rsidRDefault="00B66E44">
      <w:r>
        <w:rPr>
          <w:rFonts w:ascii="Times New Roman" w:hAnsi="Times New Roman"/>
          <w:color w:val="333333"/>
          <w:shd w:val="clear" w:color="auto" w:fill="FFFFFF"/>
        </w:rPr>
        <w:t>Generuj fakturę- system na podstawie dostępnych naczyń generuję fakturę dla klienta</w:t>
      </w:r>
    </w:p>
    <w:p w14:paraId="4B4BD3B1" w14:textId="77777777" w:rsidR="00801219" w:rsidRDefault="00B66E44">
      <w:r>
        <w:rPr>
          <w:rFonts w:ascii="Times New Roman" w:hAnsi="Times New Roman"/>
        </w:rPr>
        <w:t xml:space="preserve">Wybierz ofertę organizacji imprezy – klient organizator </w:t>
      </w:r>
      <w:r>
        <w:rPr>
          <w:rFonts w:ascii="Times New Roman" w:hAnsi="Times New Roman"/>
        </w:rPr>
        <w:t>wybiera jaką imprezę chce zorganizować (prywatną czy publiczną), następnie zostaje przekierowany do odpowiedniego formularza który musi uzupełnić</w:t>
      </w:r>
      <w:r>
        <w:rPr>
          <w:rFonts w:ascii="Times New Roman" w:hAnsi="Times New Roman"/>
          <w:sz w:val="24"/>
          <w:szCs w:val="24"/>
        </w:rPr>
        <w:t xml:space="preserve"> miejsce, liczbę uczestników, datę i godzinę trwania imprezy</w:t>
      </w:r>
    </w:p>
    <w:p w14:paraId="4B4BD3B2" w14:textId="77777777" w:rsidR="00801219" w:rsidRDefault="00B66E44">
      <w:r>
        <w:rPr>
          <w:rFonts w:ascii="Times New Roman" w:hAnsi="Times New Roman"/>
        </w:rPr>
        <w:t>Zarządzaj formularzem imprezy- klient ma możliwość</w:t>
      </w:r>
      <w:r>
        <w:rPr>
          <w:rFonts w:ascii="Times New Roman" w:hAnsi="Times New Roman"/>
        </w:rPr>
        <w:t xml:space="preserve"> modyfikacji formularza imprezy</w:t>
      </w:r>
      <w:r>
        <w:rPr>
          <w:rFonts w:ascii="Libre Franklin" w:hAnsi="Libre Franklin"/>
          <w:color w:val="333333"/>
          <w:shd w:val="clear" w:color="auto" w:fill="FFFFFF"/>
        </w:rPr>
        <w:t xml:space="preserve"> </w:t>
      </w:r>
      <w:r>
        <w:rPr>
          <w:rFonts w:ascii="Times New Roman" w:hAnsi="Times New Roman"/>
          <w:color w:val="333333"/>
          <w:shd w:val="clear" w:color="auto" w:fill="FFFFFF"/>
        </w:rPr>
        <w:t>(CRUD, zmień miejsce, zmień liczbę uczestników, zmień dane, zrezygnuj)</w:t>
      </w:r>
    </w:p>
    <w:p w14:paraId="4B4BD3B3" w14:textId="77777777" w:rsidR="00801219" w:rsidRDefault="00B66E44">
      <w:pPr>
        <w:rPr>
          <w:rFonts w:ascii="Times New Roman" w:hAnsi="Times New Roman"/>
        </w:rPr>
      </w:pPr>
      <w:r>
        <w:rPr>
          <w:rFonts w:ascii="Times New Roman" w:hAnsi="Times New Roman"/>
        </w:rPr>
        <w:t>Wybierz dodatkowe usługi- klient organizator ma możliwość wyboru dodatkowych usług świadczonych na imprezie przez firmy pośredników (mogą być to m.in. ca</w:t>
      </w:r>
      <w:r>
        <w:rPr>
          <w:rFonts w:ascii="Times New Roman" w:hAnsi="Times New Roman"/>
        </w:rPr>
        <w:t>tering, ochrona)</w:t>
      </w:r>
    </w:p>
    <w:p w14:paraId="4B4BD3B4" w14:textId="77777777" w:rsidR="00801219" w:rsidRDefault="00B66E44">
      <w:pPr>
        <w:rPr>
          <w:rFonts w:ascii="Times New Roman" w:hAnsi="Times New Roman"/>
        </w:rPr>
      </w:pPr>
      <w:r>
        <w:rPr>
          <w:rFonts w:ascii="Times New Roman" w:hAnsi="Times New Roman"/>
        </w:rPr>
        <w:t>Weryfikuj organizatora- księgowa na podstawie danych podanych przez klienta w formularzu oraz sprawdzeniu czy została wpłacona zaliczka weryfikuje klienta organizatora</w:t>
      </w:r>
    </w:p>
    <w:p w14:paraId="4B4BD3B5" w14:textId="77777777" w:rsidR="00801219" w:rsidRDefault="00B66E44">
      <w:pPr>
        <w:rPr>
          <w:rFonts w:ascii="Times New Roman" w:hAnsi="Times New Roman"/>
        </w:rPr>
      </w:pPr>
      <w:r>
        <w:rPr>
          <w:rFonts w:ascii="Times New Roman" w:hAnsi="Times New Roman"/>
        </w:rPr>
        <w:t>Zapisz firmę jako pośrednika-firma pośrednika chcąca współpracować z „E</w:t>
      </w:r>
      <w:r>
        <w:rPr>
          <w:rFonts w:ascii="Times New Roman" w:hAnsi="Times New Roman"/>
        </w:rPr>
        <w:t xml:space="preserve">vent </w:t>
      </w:r>
      <w:proofErr w:type="spellStart"/>
      <w:r>
        <w:rPr>
          <w:rFonts w:ascii="Times New Roman" w:hAnsi="Times New Roman"/>
        </w:rPr>
        <w:t>Masters</w:t>
      </w:r>
      <w:proofErr w:type="spellEnd"/>
      <w:r>
        <w:rPr>
          <w:rFonts w:ascii="Times New Roman" w:hAnsi="Times New Roman"/>
        </w:rPr>
        <w:t>” podaje dane dotyczące firmy, świadczone usługi, okres współpracy oraz dodatkowe uwagi</w:t>
      </w:r>
    </w:p>
    <w:p w14:paraId="4B4BD3B6" w14:textId="77777777" w:rsidR="00801219" w:rsidRDefault="00B66E44">
      <w:pPr>
        <w:rPr>
          <w:rFonts w:ascii="Times New Roman" w:hAnsi="Times New Roman"/>
        </w:rPr>
      </w:pPr>
      <w:r>
        <w:rPr>
          <w:rFonts w:ascii="Times New Roman" w:hAnsi="Times New Roman"/>
        </w:rPr>
        <w:t xml:space="preserve">Zapisz pośrednika-kierownik sprawdza firmy które się zapisały weryfikując je i dodając do świadczonych usług </w:t>
      </w:r>
    </w:p>
    <w:p w14:paraId="4B4BD3B7" w14:textId="77777777" w:rsidR="00801219" w:rsidRDefault="00B66E44">
      <w:r>
        <w:rPr>
          <w:rFonts w:ascii="Times New Roman" w:hAnsi="Times New Roman"/>
        </w:rPr>
        <w:t>Zarządzaj formularzem- firma pośrednika ma moż</w:t>
      </w:r>
      <w:r>
        <w:rPr>
          <w:rFonts w:ascii="Times New Roman" w:hAnsi="Times New Roman"/>
        </w:rPr>
        <w:t>liwość modyfikacji formularza</w:t>
      </w:r>
      <w:r>
        <w:rPr>
          <w:rFonts w:ascii="Times New Roman" w:hAnsi="Times New Roman"/>
          <w:color w:val="333333"/>
          <w:shd w:val="clear" w:color="auto" w:fill="FFFFFF"/>
        </w:rPr>
        <w:t>(CRUD, zmień dane, zrezygnuj)</w:t>
      </w:r>
    </w:p>
    <w:p w14:paraId="4B4BD3B8" w14:textId="77777777" w:rsidR="00801219" w:rsidRDefault="00B66E44">
      <w:pPr>
        <w:rPr>
          <w:rFonts w:ascii="Times New Roman" w:hAnsi="Times New Roman"/>
        </w:rPr>
      </w:pPr>
      <w:r>
        <w:rPr>
          <w:rFonts w:ascii="Times New Roman" w:hAnsi="Times New Roman"/>
        </w:rPr>
        <w:t>Weryfikuj imprezę- księgowa na podstawie danych podanych przez zewnętrznego organizatora weryfikuje imprezę i dodaje bilety do puli biletów na stronę</w:t>
      </w:r>
    </w:p>
    <w:p w14:paraId="4B4BD3B9" w14:textId="77777777" w:rsidR="00801219" w:rsidRDefault="00B66E44">
      <w:pPr>
        <w:rPr>
          <w:rFonts w:ascii="Times New Roman" w:hAnsi="Times New Roman"/>
        </w:rPr>
      </w:pPr>
      <w:r>
        <w:rPr>
          <w:rFonts w:ascii="Times New Roman" w:hAnsi="Times New Roman"/>
        </w:rPr>
        <w:t>Zgłoś imprezę - zewnętrzny organizator podaje w</w:t>
      </w:r>
      <w:r>
        <w:rPr>
          <w:rFonts w:ascii="Times New Roman" w:hAnsi="Times New Roman"/>
        </w:rPr>
        <w:t xml:space="preserve">szelkie dane dotyczące imprezy, swoje dane oraz dodatkowe uwagi </w:t>
      </w:r>
    </w:p>
    <w:p w14:paraId="4B4BD3BA" w14:textId="77777777" w:rsidR="00801219" w:rsidRDefault="00B66E44">
      <w:pPr>
        <w:rPr>
          <w:rFonts w:ascii="Times New Roman" w:hAnsi="Times New Roman"/>
        </w:rPr>
      </w:pPr>
      <w:r>
        <w:rPr>
          <w:rFonts w:ascii="Times New Roman" w:hAnsi="Times New Roman"/>
        </w:rPr>
        <w:t>Zgłoś usterkę- pracownik ma zakładkę gdzie może zgłosić usterkę podając miejsce wystąpienia oraz jej krótki opis, zgłoszenie trafia do zespołu technicznego</w:t>
      </w:r>
    </w:p>
    <w:p w14:paraId="4B4BD3BB" w14:textId="77777777" w:rsidR="00801219" w:rsidRDefault="00B66E44">
      <w:pPr>
        <w:rPr>
          <w:rFonts w:ascii="Times New Roman" w:hAnsi="Times New Roman"/>
        </w:rPr>
      </w:pPr>
      <w:r>
        <w:rPr>
          <w:rFonts w:ascii="Times New Roman" w:hAnsi="Times New Roman"/>
        </w:rPr>
        <w:t>Zarządzaj usterką- zespół techniczn</w:t>
      </w:r>
      <w:r>
        <w:rPr>
          <w:rFonts w:ascii="Times New Roman" w:hAnsi="Times New Roman"/>
        </w:rPr>
        <w:t>y po otrzymaniu zgłoszenia może edytować jego stan (CRUD, drukuj zgłoszenie, usuń zgłoszenie, edytuj, anuluj)</w:t>
      </w:r>
    </w:p>
    <w:p w14:paraId="4B4BD3BC" w14:textId="77777777" w:rsidR="00801219" w:rsidRDefault="00801219">
      <w:pPr>
        <w:rPr>
          <w:rFonts w:ascii="Times New Roman" w:hAnsi="Times New Roman"/>
        </w:rPr>
      </w:pPr>
    </w:p>
    <w:p w14:paraId="4B4BD3BD" w14:textId="77777777" w:rsidR="00801219" w:rsidRDefault="00801219">
      <w:pPr>
        <w:rPr>
          <w:rFonts w:ascii="Times New Roman" w:hAnsi="Times New Roman"/>
        </w:rPr>
      </w:pPr>
    </w:p>
    <w:p w14:paraId="4B4BD3BE" w14:textId="77777777" w:rsidR="00801219" w:rsidRDefault="00801219">
      <w:pPr>
        <w:rPr>
          <w:rFonts w:ascii="Times New Roman" w:hAnsi="Times New Roman"/>
        </w:rPr>
      </w:pPr>
    </w:p>
    <w:p w14:paraId="4B4BD3BF" w14:textId="77777777" w:rsidR="00801219" w:rsidRDefault="00B66E44">
      <w:pPr>
        <w:jc w:val="center"/>
        <w:rPr>
          <w:b/>
          <w:bCs/>
          <w:sz w:val="28"/>
          <w:szCs w:val="28"/>
        </w:rPr>
      </w:pPr>
      <w:r>
        <w:rPr>
          <w:b/>
          <w:bCs/>
          <w:sz w:val="28"/>
          <w:szCs w:val="28"/>
        </w:rPr>
        <w:t>Scenariusze PU</w:t>
      </w:r>
    </w:p>
    <w:p w14:paraId="4B4BD3C0" w14:textId="77777777" w:rsidR="00801219" w:rsidRDefault="00B66E44">
      <w:pPr>
        <w:rPr>
          <w:rFonts w:ascii="Times New Roman" w:hAnsi="Times New Roman"/>
          <w:b/>
          <w:bCs/>
        </w:rPr>
      </w:pPr>
      <w:r>
        <w:rPr>
          <w:rFonts w:ascii="Times New Roman" w:hAnsi="Times New Roman"/>
          <w:b/>
          <w:bCs/>
        </w:rPr>
        <w:lastRenderedPageBreak/>
        <w:t>Wybierz imprezę :</w:t>
      </w:r>
    </w:p>
    <w:p w14:paraId="4B4BD3C1" w14:textId="77777777" w:rsidR="00801219" w:rsidRDefault="00B66E44">
      <w:pPr>
        <w:pStyle w:val="Akapitzlist"/>
        <w:numPr>
          <w:ilvl w:val="0"/>
          <w:numId w:val="9"/>
        </w:numPr>
        <w:rPr>
          <w:rFonts w:ascii="Times New Roman" w:hAnsi="Times New Roman"/>
        </w:rPr>
      </w:pPr>
      <w:r>
        <w:rPr>
          <w:rFonts w:ascii="Times New Roman" w:hAnsi="Times New Roman"/>
        </w:rPr>
        <w:t>Klient wchodzi na stronę</w:t>
      </w:r>
    </w:p>
    <w:p w14:paraId="4B4BD3C2" w14:textId="77777777" w:rsidR="00801219" w:rsidRDefault="00B66E44">
      <w:pPr>
        <w:pStyle w:val="Akapitzlist"/>
        <w:numPr>
          <w:ilvl w:val="0"/>
          <w:numId w:val="9"/>
        </w:numPr>
        <w:rPr>
          <w:rFonts w:ascii="Times New Roman" w:hAnsi="Times New Roman"/>
        </w:rPr>
      </w:pPr>
      <w:r>
        <w:rPr>
          <w:rFonts w:ascii="Times New Roman" w:hAnsi="Times New Roman"/>
        </w:rPr>
        <w:t>Klient przegląda dostępne imprezy</w:t>
      </w:r>
    </w:p>
    <w:p w14:paraId="4B4BD3C3" w14:textId="77777777" w:rsidR="00801219" w:rsidRDefault="00B66E44">
      <w:pPr>
        <w:rPr>
          <w:rFonts w:ascii="Times New Roman" w:hAnsi="Times New Roman"/>
        </w:rPr>
      </w:pPr>
      <w:r>
        <w:rPr>
          <w:rFonts w:ascii="Times New Roman" w:hAnsi="Times New Roman"/>
        </w:rPr>
        <w:t>3.1  Klient znajduje interesującą go imprezę i wybi</w:t>
      </w:r>
      <w:r>
        <w:rPr>
          <w:rFonts w:ascii="Times New Roman" w:hAnsi="Times New Roman"/>
        </w:rPr>
        <w:t>era</w:t>
      </w:r>
    </w:p>
    <w:p w14:paraId="4B4BD3C4" w14:textId="77777777" w:rsidR="00801219" w:rsidRDefault="00B66E44">
      <w:pPr>
        <w:rPr>
          <w:rFonts w:ascii="Times New Roman" w:hAnsi="Times New Roman"/>
        </w:rPr>
      </w:pPr>
      <w:r>
        <w:rPr>
          <w:rFonts w:ascii="Times New Roman" w:hAnsi="Times New Roman"/>
        </w:rPr>
        <w:t>3.2  Klient nie znajduje nic interesującego i wychodzi ze strony</w:t>
      </w:r>
    </w:p>
    <w:p w14:paraId="4B4BD3C5" w14:textId="77777777" w:rsidR="00801219" w:rsidRDefault="00801219">
      <w:pPr>
        <w:rPr>
          <w:rFonts w:ascii="Times New Roman" w:hAnsi="Times New Roman"/>
        </w:rPr>
      </w:pPr>
    </w:p>
    <w:p w14:paraId="4B4BD3C6" w14:textId="77777777" w:rsidR="00801219" w:rsidRDefault="00B66E44">
      <w:pPr>
        <w:rPr>
          <w:rFonts w:ascii="Times New Roman" w:hAnsi="Times New Roman"/>
          <w:b/>
          <w:bCs/>
        </w:rPr>
      </w:pPr>
      <w:r>
        <w:rPr>
          <w:rFonts w:ascii="Times New Roman" w:hAnsi="Times New Roman"/>
          <w:b/>
          <w:bCs/>
        </w:rPr>
        <w:t>Filtruj imprezy:</w:t>
      </w:r>
    </w:p>
    <w:p w14:paraId="4B4BD3C7" w14:textId="77777777" w:rsidR="00801219" w:rsidRDefault="00B66E44">
      <w:pPr>
        <w:rPr>
          <w:rFonts w:ascii="Times New Roman" w:hAnsi="Times New Roman"/>
        </w:rPr>
      </w:pPr>
      <w:r>
        <w:rPr>
          <w:rFonts w:ascii="Times New Roman" w:hAnsi="Times New Roman"/>
        </w:rPr>
        <w:t>1.0 Klient filtruje imprezy pod względem nazwy</w:t>
      </w:r>
    </w:p>
    <w:p w14:paraId="4B4BD3C8" w14:textId="77777777" w:rsidR="00801219" w:rsidRDefault="00B66E44">
      <w:pPr>
        <w:rPr>
          <w:rFonts w:ascii="Times New Roman" w:hAnsi="Times New Roman"/>
        </w:rPr>
      </w:pPr>
      <w:r>
        <w:rPr>
          <w:rFonts w:ascii="Times New Roman" w:hAnsi="Times New Roman"/>
        </w:rPr>
        <w:t>1.1. Klient filtruje imprezy pod względem daty</w:t>
      </w:r>
    </w:p>
    <w:p w14:paraId="4B4BD3C9" w14:textId="77777777" w:rsidR="00801219" w:rsidRDefault="00B66E44">
      <w:pPr>
        <w:rPr>
          <w:rFonts w:ascii="Times New Roman" w:hAnsi="Times New Roman"/>
        </w:rPr>
      </w:pPr>
      <w:r>
        <w:rPr>
          <w:rFonts w:ascii="Times New Roman" w:hAnsi="Times New Roman"/>
        </w:rPr>
        <w:t>1.2. Klient filtruje imprezy pod względem miejsca</w:t>
      </w:r>
    </w:p>
    <w:p w14:paraId="4B4BD3CA" w14:textId="77777777" w:rsidR="00801219" w:rsidRDefault="00B66E44">
      <w:pPr>
        <w:rPr>
          <w:rFonts w:ascii="Times New Roman" w:hAnsi="Times New Roman"/>
        </w:rPr>
      </w:pPr>
      <w:r>
        <w:rPr>
          <w:rFonts w:ascii="Times New Roman" w:hAnsi="Times New Roman"/>
        </w:rPr>
        <w:t xml:space="preserve">1.3. Klient </w:t>
      </w:r>
      <w:r>
        <w:rPr>
          <w:rFonts w:ascii="Times New Roman" w:hAnsi="Times New Roman"/>
        </w:rPr>
        <w:t>filtruje imprezy pod względem ceny</w:t>
      </w:r>
    </w:p>
    <w:p w14:paraId="4B4BD3CB" w14:textId="77777777" w:rsidR="00801219" w:rsidRDefault="00B66E44">
      <w:pPr>
        <w:rPr>
          <w:rFonts w:ascii="Times New Roman" w:hAnsi="Times New Roman"/>
        </w:rPr>
      </w:pPr>
      <w:r>
        <w:rPr>
          <w:rFonts w:ascii="Times New Roman" w:hAnsi="Times New Roman"/>
        </w:rPr>
        <w:t>1.4. Klient filtruje imprezy pod względem dostępności miejsce</w:t>
      </w:r>
    </w:p>
    <w:p w14:paraId="4B4BD3CC" w14:textId="77777777" w:rsidR="00801219" w:rsidRDefault="00B66E44">
      <w:pPr>
        <w:rPr>
          <w:rFonts w:ascii="Times New Roman" w:hAnsi="Times New Roman"/>
        </w:rPr>
      </w:pPr>
      <w:r>
        <w:rPr>
          <w:rFonts w:ascii="Times New Roman" w:hAnsi="Times New Roman"/>
        </w:rPr>
        <w:t>2. System wyświetla wyniki zgadzające się z wyszukaniem</w:t>
      </w:r>
    </w:p>
    <w:p w14:paraId="4B4BD3CD" w14:textId="77777777" w:rsidR="00801219" w:rsidRDefault="00801219">
      <w:pPr>
        <w:rPr>
          <w:rFonts w:ascii="Times New Roman" w:hAnsi="Times New Roman"/>
        </w:rPr>
      </w:pPr>
    </w:p>
    <w:p w14:paraId="4B4BD3CE" w14:textId="77777777" w:rsidR="00801219" w:rsidRDefault="00B66E44">
      <w:pPr>
        <w:rPr>
          <w:rFonts w:ascii="Times New Roman" w:hAnsi="Times New Roman"/>
          <w:b/>
          <w:bCs/>
        </w:rPr>
      </w:pPr>
      <w:r>
        <w:rPr>
          <w:rFonts w:ascii="Times New Roman" w:hAnsi="Times New Roman"/>
          <w:b/>
          <w:bCs/>
        </w:rPr>
        <w:t>Wybierz bilet:</w:t>
      </w:r>
    </w:p>
    <w:p w14:paraId="4B4BD3CF" w14:textId="77777777" w:rsidR="00801219" w:rsidRDefault="00B66E44">
      <w:pPr>
        <w:rPr>
          <w:rFonts w:ascii="Times New Roman" w:hAnsi="Times New Roman"/>
        </w:rPr>
      </w:pPr>
      <w:r>
        <w:rPr>
          <w:rFonts w:ascii="Times New Roman" w:hAnsi="Times New Roman"/>
        </w:rPr>
        <w:t>1.1. Klient wybiera interesujący go termin imprezy</w:t>
      </w:r>
    </w:p>
    <w:p w14:paraId="4B4BD3D0" w14:textId="77777777" w:rsidR="00801219" w:rsidRDefault="00B66E44">
      <w:pPr>
        <w:rPr>
          <w:rFonts w:ascii="Times New Roman" w:hAnsi="Times New Roman"/>
        </w:rPr>
      </w:pPr>
      <w:r>
        <w:rPr>
          <w:rFonts w:ascii="Times New Roman" w:hAnsi="Times New Roman"/>
        </w:rPr>
        <w:t>2.1.1. System wyświetla informację o</w:t>
      </w:r>
      <w:r>
        <w:rPr>
          <w:rFonts w:ascii="Times New Roman" w:hAnsi="Times New Roman"/>
        </w:rPr>
        <w:t xml:space="preserve"> braku dostępności biletów</w:t>
      </w:r>
    </w:p>
    <w:p w14:paraId="4B4BD3D1" w14:textId="77777777" w:rsidR="00801219" w:rsidRDefault="00801219">
      <w:pPr>
        <w:rPr>
          <w:rFonts w:ascii="Times New Roman" w:hAnsi="Times New Roman"/>
        </w:rPr>
      </w:pPr>
    </w:p>
    <w:p w14:paraId="4B4BD3D2" w14:textId="77777777" w:rsidR="00801219" w:rsidRDefault="00B66E44">
      <w:pPr>
        <w:rPr>
          <w:rFonts w:ascii="Times New Roman" w:hAnsi="Times New Roman"/>
        </w:rPr>
      </w:pPr>
      <w:r>
        <w:rPr>
          <w:rFonts w:ascii="Times New Roman" w:hAnsi="Times New Roman"/>
        </w:rPr>
        <w:t>1.2. Klient wybiera imprezę bez dodatkowych terminów</w:t>
      </w:r>
    </w:p>
    <w:p w14:paraId="4B4BD3D3" w14:textId="77777777" w:rsidR="00801219" w:rsidRDefault="00B66E44">
      <w:pPr>
        <w:rPr>
          <w:rFonts w:ascii="Times New Roman" w:hAnsi="Times New Roman"/>
        </w:rPr>
      </w:pPr>
      <w:r>
        <w:rPr>
          <w:rFonts w:ascii="Times New Roman" w:hAnsi="Times New Roman"/>
        </w:rPr>
        <w:t>2.1.2. System wyświetla dostępne rodzaje biletów</w:t>
      </w:r>
    </w:p>
    <w:p w14:paraId="4B4BD3D4" w14:textId="77777777" w:rsidR="00801219" w:rsidRDefault="00B66E44">
      <w:pPr>
        <w:rPr>
          <w:rFonts w:ascii="Times New Roman" w:hAnsi="Times New Roman"/>
        </w:rPr>
      </w:pPr>
      <w:r>
        <w:rPr>
          <w:rFonts w:ascii="Times New Roman" w:hAnsi="Times New Roman"/>
        </w:rPr>
        <w:t>3.1. Klient wybiera bilet normalny</w:t>
      </w:r>
    </w:p>
    <w:p w14:paraId="4B4BD3D5" w14:textId="77777777" w:rsidR="00801219" w:rsidRDefault="00B66E44">
      <w:pPr>
        <w:rPr>
          <w:rFonts w:ascii="Times New Roman" w:hAnsi="Times New Roman"/>
        </w:rPr>
      </w:pPr>
      <w:r>
        <w:rPr>
          <w:rFonts w:ascii="Times New Roman" w:hAnsi="Times New Roman"/>
        </w:rPr>
        <w:t>3.2. Klient wybiera bilet ulgowy</w:t>
      </w:r>
    </w:p>
    <w:p w14:paraId="4B4BD3D6" w14:textId="77777777" w:rsidR="00801219" w:rsidRDefault="00B66E44">
      <w:pPr>
        <w:rPr>
          <w:rFonts w:ascii="Times New Roman" w:hAnsi="Times New Roman"/>
        </w:rPr>
      </w:pPr>
      <w:r>
        <w:rPr>
          <w:rFonts w:ascii="Times New Roman" w:hAnsi="Times New Roman"/>
        </w:rPr>
        <w:t>3.3. Klient wybiera bilet grupowy</w:t>
      </w:r>
    </w:p>
    <w:p w14:paraId="4B4BD3D7" w14:textId="77777777" w:rsidR="00801219" w:rsidRDefault="00801219">
      <w:pPr>
        <w:rPr>
          <w:rFonts w:ascii="Times New Roman" w:hAnsi="Times New Roman"/>
        </w:rPr>
      </w:pPr>
    </w:p>
    <w:p w14:paraId="4B4BD3D8" w14:textId="77777777" w:rsidR="00801219" w:rsidRDefault="00B66E44">
      <w:pPr>
        <w:rPr>
          <w:rFonts w:ascii="Times New Roman" w:hAnsi="Times New Roman"/>
        </w:rPr>
      </w:pPr>
      <w:r>
        <w:rPr>
          <w:rFonts w:ascii="Times New Roman" w:hAnsi="Times New Roman"/>
        </w:rPr>
        <w:t>4.1. System wyświetla d</w:t>
      </w:r>
      <w:r>
        <w:rPr>
          <w:rFonts w:ascii="Times New Roman" w:hAnsi="Times New Roman"/>
        </w:rPr>
        <w:t>ostępne miejsca</w:t>
      </w:r>
    </w:p>
    <w:p w14:paraId="4B4BD3D9" w14:textId="77777777" w:rsidR="00801219" w:rsidRDefault="00B66E44">
      <w:pPr>
        <w:rPr>
          <w:rFonts w:ascii="Times New Roman" w:hAnsi="Times New Roman"/>
        </w:rPr>
      </w:pPr>
      <w:r>
        <w:rPr>
          <w:rFonts w:ascii="Times New Roman" w:hAnsi="Times New Roman"/>
        </w:rPr>
        <w:t xml:space="preserve">5.1. Klient wybiera interesujące go miejsce </w:t>
      </w:r>
    </w:p>
    <w:p w14:paraId="4B4BD3DA" w14:textId="77777777" w:rsidR="00801219" w:rsidRDefault="00B66E44">
      <w:pPr>
        <w:rPr>
          <w:rFonts w:ascii="Times New Roman" w:hAnsi="Times New Roman"/>
        </w:rPr>
      </w:pPr>
      <w:r>
        <w:rPr>
          <w:rFonts w:ascii="Times New Roman" w:hAnsi="Times New Roman"/>
        </w:rPr>
        <w:t>6.1. System przenosi klienta do okna rezerwacji</w:t>
      </w:r>
    </w:p>
    <w:p w14:paraId="4B4BD3DB" w14:textId="77777777" w:rsidR="00801219" w:rsidRDefault="00801219">
      <w:pPr>
        <w:rPr>
          <w:rFonts w:ascii="Times New Roman" w:hAnsi="Times New Roman"/>
        </w:rPr>
      </w:pPr>
    </w:p>
    <w:p w14:paraId="4B4BD3DC" w14:textId="77777777" w:rsidR="00801219" w:rsidRDefault="00801219">
      <w:pPr>
        <w:rPr>
          <w:rFonts w:ascii="Times New Roman" w:hAnsi="Times New Roman"/>
        </w:rPr>
      </w:pPr>
    </w:p>
    <w:p w14:paraId="4B4BD3DD" w14:textId="77777777" w:rsidR="00801219" w:rsidRDefault="00801219">
      <w:pPr>
        <w:rPr>
          <w:rFonts w:ascii="Times New Roman" w:hAnsi="Times New Roman"/>
        </w:rPr>
      </w:pPr>
    </w:p>
    <w:p w14:paraId="4B4BD3DE" w14:textId="77777777" w:rsidR="00801219" w:rsidRDefault="00801219">
      <w:pPr>
        <w:rPr>
          <w:rFonts w:ascii="Times New Roman" w:hAnsi="Times New Roman"/>
        </w:rPr>
      </w:pPr>
    </w:p>
    <w:p w14:paraId="4B4BD3DF" w14:textId="77777777" w:rsidR="00801219" w:rsidRDefault="00801219">
      <w:pPr>
        <w:rPr>
          <w:rFonts w:ascii="Times New Roman" w:hAnsi="Times New Roman"/>
        </w:rPr>
      </w:pPr>
    </w:p>
    <w:p w14:paraId="4B4BD3E0" w14:textId="77777777" w:rsidR="00801219" w:rsidRDefault="00B66E44">
      <w:pPr>
        <w:rPr>
          <w:rFonts w:ascii="Times New Roman" w:hAnsi="Times New Roman"/>
          <w:b/>
          <w:bCs/>
        </w:rPr>
      </w:pPr>
      <w:r>
        <w:rPr>
          <w:rFonts w:ascii="Times New Roman" w:hAnsi="Times New Roman"/>
          <w:b/>
          <w:bCs/>
        </w:rPr>
        <w:t>Rezerwuj bilet:</w:t>
      </w:r>
    </w:p>
    <w:p w14:paraId="4B4BD3E1" w14:textId="77777777" w:rsidR="00801219" w:rsidRDefault="00B66E44">
      <w:pPr>
        <w:rPr>
          <w:rFonts w:ascii="Times New Roman" w:hAnsi="Times New Roman"/>
        </w:rPr>
      </w:pPr>
      <w:r>
        <w:rPr>
          <w:rFonts w:ascii="Times New Roman" w:hAnsi="Times New Roman"/>
        </w:rPr>
        <w:lastRenderedPageBreak/>
        <w:t xml:space="preserve">1.1. Klient był zalogowany </w:t>
      </w:r>
    </w:p>
    <w:p w14:paraId="4B4BD3E2" w14:textId="77777777" w:rsidR="00801219" w:rsidRDefault="00B66E44">
      <w:pPr>
        <w:rPr>
          <w:rFonts w:ascii="Times New Roman" w:hAnsi="Times New Roman"/>
        </w:rPr>
      </w:pPr>
      <w:r>
        <w:rPr>
          <w:rFonts w:ascii="Times New Roman" w:hAnsi="Times New Roman"/>
        </w:rPr>
        <w:t>1.2. System prosi klienta o zalogowanie lub rejestracje</w:t>
      </w:r>
    </w:p>
    <w:p w14:paraId="4B4BD3E3" w14:textId="77777777" w:rsidR="00801219" w:rsidRDefault="00B66E44">
      <w:pPr>
        <w:rPr>
          <w:rFonts w:ascii="Times New Roman" w:hAnsi="Times New Roman"/>
        </w:rPr>
      </w:pPr>
      <w:r>
        <w:rPr>
          <w:rFonts w:ascii="Times New Roman" w:hAnsi="Times New Roman"/>
        </w:rPr>
        <w:t>2.2. Klient autoryzuje się w systemie</w:t>
      </w:r>
    </w:p>
    <w:p w14:paraId="4B4BD3E4" w14:textId="77777777" w:rsidR="00801219" w:rsidRDefault="00B66E44">
      <w:pPr>
        <w:rPr>
          <w:rFonts w:ascii="Times New Roman" w:hAnsi="Times New Roman"/>
        </w:rPr>
      </w:pPr>
      <w:r>
        <w:rPr>
          <w:rFonts w:ascii="Times New Roman" w:hAnsi="Times New Roman"/>
        </w:rPr>
        <w:t>2. K</w:t>
      </w:r>
      <w:r>
        <w:rPr>
          <w:rFonts w:ascii="Times New Roman" w:hAnsi="Times New Roman"/>
        </w:rPr>
        <w:t xml:space="preserve">lient rezerwuje bilet </w:t>
      </w:r>
    </w:p>
    <w:p w14:paraId="4B4BD3E5" w14:textId="77777777" w:rsidR="00801219" w:rsidRDefault="00B66E44">
      <w:pPr>
        <w:rPr>
          <w:rFonts w:ascii="Times New Roman" w:hAnsi="Times New Roman"/>
        </w:rPr>
      </w:pPr>
      <w:r>
        <w:rPr>
          <w:rFonts w:ascii="Times New Roman" w:hAnsi="Times New Roman"/>
        </w:rPr>
        <w:t>3. System przenosi klienta do okna zarządzania biletem</w:t>
      </w:r>
    </w:p>
    <w:p w14:paraId="4B4BD3E6" w14:textId="77777777" w:rsidR="00801219" w:rsidRDefault="00801219">
      <w:pPr>
        <w:rPr>
          <w:rFonts w:ascii="Times New Roman" w:hAnsi="Times New Roman"/>
        </w:rPr>
      </w:pPr>
    </w:p>
    <w:p w14:paraId="4B4BD3E7" w14:textId="77777777" w:rsidR="00801219" w:rsidRDefault="00B66E44">
      <w:pPr>
        <w:rPr>
          <w:rFonts w:ascii="Times New Roman" w:hAnsi="Times New Roman"/>
          <w:b/>
          <w:bCs/>
        </w:rPr>
      </w:pPr>
      <w:r>
        <w:rPr>
          <w:rFonts w:ascii="Times New Roman" w:hAnsi="Times New Roman"/>
          <w:b/>
          <w:bCs/>
        </w:rPr>
        <w:t>Zarządzaj biletem:</w:t>
      </w:r>
    </w:p>
    <w:p w14:paraId="4B4BD3E8" w14:textId="77777777" w:rsidR="00801219" w:rsidRDefault="00B66E44">
      <w:pPr>
        <w:rPr>
          <w:rFonts w:ascii="Times New Roman" w:hAnsi="Times New Roman"/>
        </w:rPr>
      </w:pPr>
      <w:r>
        <w:rPr>
          <w:rFonts w:ascii="Times New Roman" w:hAnsi="Times New Roman"/>
        </w:rPr>
        <w:t>1. Klient przegląda swoje bilety</w:t>
      </w:r>
    </w:p>
    <w:p w14:paraId="4B4BD3E9" w14:textId="77777777" w:rsidR="00801219" w:rsidRDefault="00B66E44">
      <w:pPr>
        <w:rPr>
          <w:rFonts w:ascii="Times New Roman" w:hAnsi="Times New Roman"/>
        </w:rPr>
      </w:pPr>
      <w:r>
        <w:rPr>
          <w:rFonts w:ascii="Times New Roman" w:hAnsi="Times New Roman"/>
        </w:rPr>
        <w:t>2. Klient wybiera bilet</w:t>
      </w:r>
    </w:p>
    <w:p w14:paraId="4B4BD3EA" w14:textId="77777777" w:rsidR="00801219" w:rsidRDefault="00B66E44">
      <w:pPr>
        <w:rPr>
          <w:rFonts w:ascii="Times New Roman" w:hAnsi="Times New Roman"/>
        </w:rPr>
      </w:pPr>
      <w:r>
        <w:rPr>
          <w:rFonts w:ascii="Times New Roman" w:hAnsi="Times New Roman"/>
        </w:rPr>
        <w:t>3. System wyświetla dostępne opcje biletu</w:t>
      </w:r>
    </w:p>
    <w:p w14:paraId="4B4BD3EB" w14:textId="77777777" w:rsidR="00801219" w:rsidRDefault="00801219">
      <w:pPr>
        <w:rPr>
          <w:rFonts w:ascii="Times New Roman" w:hAnsi="Times New Roman"/>
        </w:rPr>
      </w:pPr>
    </w:p>
    <w:p w14:paraId="4B4BD3EC" w14:textId="77777777" w:rsidR="00801219" w:rsidRDefault="00B66E44">
      <w:pPr>
        <w:rPr>
          <w:rFonts w:ascii="Times New Roman" w:hAnsi="Times New Roman"/>
        </w:rPr>
      </w:pPr>
      <w:r>
        <w:rPr>
          <w:rFonts w:ascii="Times New Roman" w:hAnsi="Times New Roman"/>
        </w:rPr>
        <w:t>4.1. Klient chce anulować zarezerwowany bilet</w:t>
      </w:r>
    </w:p>
    <w:p w14:paraId="4B4BD3ED" w14:textId="77777777" w:rsidR="00801219" w:rsidRDefault="00B66E44">
      <w:pPr>
        <w:rPr>
          <w:rFonts w:ascii="Times New Roman" w:hAnsi="Times New Roman"/>
        </w:rPr>
      </w:pPr>
      <w:r>
        <w:rPr>
          <w:rFonts w:ascii="Times New Roman" w:hAnsi="Times New Roman"/>
        </w:rPr>
        <w:t xml:space="preserve">5.1. </w:t>
      </w:r>
      <w:r>
        <w:rPr>
          <w:rFonts w:ascii="Times New Roman" w:hAnsi="Times New Roman"/>
        </w:rPr>
        <w:t>System prosi o potwierdzenie rezygnacji poprzez podanie hasła</w:t>
      </w:r>
    </w:p>
    <w:p w14:paraId="4B4BD3EE" w14:textId="77777777" w:rsidR="00801219" w:rsidRDefault="00B66E44">
      <w:pPr>
        <w:rPr>
          <w:rFonts w:ascii="Times New Roman" w:hAnsi="Times New Roman"/>
        </w:rPr>
      </w:pPr>
      <w:r>
        <w:rPr>
          <w:rFonts w:ascii="Times New Roman" w:hAnsi="Times New Roman"/>
        </w:rPr>
        <w:t>6.1. Klient podaje hasło</w:t>
      </w:r>
    </w:p>
    <w:p w14:paraId="4B4BD3EF" w14:textId="77777777" w:rsidR="00801219" w:rsidRDefault="00B66E44">
      <w:pPr>
        <w:rPr>
          <w:rFonts w:ascii="Times New Roman" w:hAnsi="Times New Roman"/>
        </w:rPr>
      </w:pPr>
      <w:r>
        <w:rPr>
          <w:rFonts w:ascii="Times New Roman" w:hAnsi="Times New Roman"/>
        </w:rPr>
        <w:t>7.1. System anuluje rezerwację a bilet wraca do puli dostępnych biletów</w:t>
      </w:r>
    </w:p>
    <w:p w14:paraId="4B4BD3F0" w14:textId="77777777" w:rsidR="00801219" w:rsidRDefault="00801219">
      <w:pPr>
        <w:rPr>
          <w:rFonts w:ascii="Times New Roman" w:hAnsi="Times New Roman"/>
        </w:rPr>
      </w:pPr>
    </w:p>
    <w:p w14:paraId="4B4BD3F1" w14:textId="77777777" w:rsidR="00801219" w:rsidRDefault="00B66E44">
      <w:pPr>
        <w:rPr>
          <w:rFonts w:ascii="Times New Roman" w:hAnsi="Times New Roman"/>
        </w:rPr>
      </w:pPr>
      <w:r>
        <w:rPr>
          <w:rFonts w:ascii="Times New Roman" w:hAnsi="Times New Roman"/>
        </w:rPr>
        <w:t>4.2. Klient chcę opłacić zarezerwowany bilet</w:t>
      </w:r>
    </w:p>
    <w:p w14:paraId="4B4BD3F2" w14:textId="77777777" w:rsidR="00801219" w:rsidRDefault="00B66E44">
      <w:pPr>
        <w:rPr>
          <w:rFonts w:ascii="Times New Roman" w:hAnsi="Times New Roman"/>
        </w:rPr>
      </w:pPr>
      <w:r>
        <w:rPr>
          <w:rFonts w:ascii="Times New Roman" w:hAnsi="Times New Roman"/>
        </w:rPr>
        <w:t>5.2. System przekierowuje klienta do okna realizacj</w:t>
      </w:r>
      <w:r>
        <w:rPr>
          <w:rFonts w:ascii="Times New Roman" w:hAnsi="Times New Roman"/>
        </w:rPr>
        <w:t>i płatności</w:t>
      </w:r>
    </w:p>
    <w:p w14:paraId="4B4BD3F3" w14:textId="77777777" w:rsidR="00801219" w:rsidRDefault="00801219">
      <w:pPr>
        <w:rPr>
          <w:rFonts w:ascii="Times New Roman" w:hAnsi="Times New Roman"/>
        </w:rPr>
      </w:pPr>
    </w:p>
    <w:p w14:paraId="4B4BD3F4" w14:textId="77777777" w:rsidR="00801219" w:rsidRDefault="00B66E44">
      <w:pPr>
        <w:rPr>
          <w:rFonts w:ascii="Times New Roman" w:hAnsi="Times New Roman"/>
        </w:rPr>
      </w:pPr>
      <w:r>
        <w:rPr>
          <w:rFonts w:ascii="Times New Roman" w:hAnsi="Times New Roman"/>
        </w:rPr>
        <w:t>4.3. Klient chce anulować opłacony bilet</w:t>
      </w:r>
    </w:p>
    <w:p w14:paraId="4B4BD3F5" w14:textId="77777777" w:rsidR="00801219" w:rsidRDefault="00B66E44">
      <w:pPr>
        <w:rPr>
          <w:rFonts w:ascii="Times New Roman" w:hAnsi="Times New Roman"/>
        </w:rPr>
      </w:pPr>
      <w:r>
        <w:rPr>
          <w:rFonts w:ascii="Times New Roman" w:hAnsi="Times New Roman"/>
        </w:rPr>
        <w:t>5.3. System prosi o potwierdzenie rezygnacji poprzez podanie hasła</w:t>
      </w:r>
    </w:p>
    <w:p w14:paraId="4B4BD3F6" w14:textId="77777777" w:rsidR="00801219" w:rsidRDefault="00B66E44">
      <w:pPr>
        <w:rPr>
          <w:rFonts w:ascii="Times New Roman" w:hAnsi="Times New Roman"/>
        </w:rPr>
      </w:pPr>
      <w:r>
        <w:rPr>
          <w:rFonts w:ascii="Times New Roman" w:hAnsi="Times New Roman"/>
        </w:rPr>
        <w:t>6.3. Klient podaje hasło</w:t>
      </w:r>
    </w:p>
    <w:p w14:paraId="4B4BD3F7" w14:textId="77777777" w:rsidR="00801219" w:rsidRDefault="00B66E44">
      <w:pPr>
        <w:rPr>
          <w:rFonts w:ascii="Times New Roman" w:hAnsi="Times New Roman"/>
        </w:rPr>
      </w:pPr>
      <w:r>
        <w:rPr>
          <w:rFonts w:ascii="Times New Roman" w:hAnsi="Times New Roman"/>
        </w:rPr>
        <w:t>7.3. System anuluje rezerwację, bilet wraca do puli dostępnych biletów a zależność zostaje zwrócona na konto k</w:t>
      </w:r>
      <w:r>
        <w:rPr>
          <w:rFonts w:ascii="Times New Roman" w:hAnsi="Times New Roman"/>
        </w:rPr>
        <w:t>lienta</w:t>
      </w:r>
    </w:p>
    <w:p w14:paraId="4B4BD3F8" w14:textId="77777777" w:rsidR="00801219" w:rsidRDefault="00801219">
      <w:pPr>
        <w:rPr>
          <w:rFonts w:ascii="Times New Roman" w:hAnsi="Times New Roman"/>
        </w:rPr>
      </w:pPr>
    </w:p>
    <w:p w14:paraId="4B4BD3F9" w14:textId="77777777" w:rsidR="00801219" w:rsidRDefault="00B66E44">
      <w:pPr>
        <w:rPr>
          <w:rFonts w:ascii="Times New Roman" w:hAnsi="Times New Roman"/>
        </w:rPr>
      </w:pPr>
      <w:r>
        <w:rPr>
          <w:rFonts w:ascii="Times New Roman" w:hAnsi="Times New Roman"/>
        </w:rPr>
        <w:t>4.4. Klient chcę zmienić dane na bilecie</w:t>
      </w:r>
    </w:p>
    <w:p w14:paraId="4B4BD3FA" w14:textId="77777777" w:rsidR="00801219" w:rsidRDefault="00B66E44">
      <w:pPr>
        <w:rPr>
          <w:rFonts w:ascii="Times New Roman" w:hAnsi="Times New Roman"/>
        </w:rPr>
      </w:pPr>
      <w:r>
        <w:rPr>
          <w:rFonts w:ascii="Times New Roman" w:hAnsi="Times New Roman"/>
        </w:rPr>
        <w:t>5.4. System prosi o ponowną autoryzację klienta</w:t>
      </w:r>
    </w:p>
    <w:p w14:paraId="4B4BD3FB" w14:textId="77777777" w:rsidR="00801219" w:rsidRDefault="00B66E44">
      <w:pPr>
        <w:rPr>
          <w:rFonts w:ascii="Times New Roman" w:hAnsi="Times New Roman"/>
        </w:rPr>
      </w:pPr>
      <w:r>
        <w:rPr>
          <w:rFonts w:ascii="Times New Roman" w:hAnsi="Times New Roman"/>
        </w:rPr>
        <w:t xml:space="preserve">6.4. Klient może zmienić dane </w:t>
      </w:r>
    </w:p>
    <w:p w14:paraId="4B4BD3FC" w14:textId="77777777" w:rsidR="00801219" w:rsidRDefault="00801219">
      <w:pPr>
        <w:rPr>
          <w:rFonts w:ascii="Times New Roman" w:hAnsi="Times New Roman"/>
        </w:rPr>
      </w:pPr>
    </w:p>
    <w:p w14:paraId="4B4BD3FD" w14:textId="77777777" w:rsidR="00801219" w:rsidRDefault="00B66E44">
      <w:pPr>
        <w:rPr>
          <w:rFonts w:ascii="Times New Roman" w:hAnsi="Times New Roman"/>
        </w:rPr>
      </w:pPr>
      <w:r>
        <w:rPr>
          <w:rFonts w:ascii="Times New Roman" w:hAnsi="Times New Roman"/>
        </w:rPr>
        <w:t>4.5. Klient chce wyświetlić kod QR biletu</w:t>
      </w:r>
    </w:p>
    <w:p w14:paraId="4B4BD3FE" w14:textId="77777777" w:rsidR="00801219" w:rsidRDefault="00B66E44">
      <w:pPr>
        <w:rPr>
          <w:rFonts w:ascii="Times New Roman" w:hAnsi="Times New Roman"/>
        </w:rPr>
      </w:pPr>
      <w:r>
        <w:rPr>
          <w:rFonts w:ascii="Times New Roman" w:hAnsi="Times New Roman"/>
        </w:rPr>
        <w:t>5.5. System wyświetla kod QR</w:t>
      </w:r>
    </w:p>
    <w:p w14:paraId="4B4BD3FF" w14:textId="77777777" w:rsidR="00801219" w:rsidRDefault="00801219">
      <w:pPr>
        <w:rPr>
          <w:rFonts w:ascii="Times New Roman" w:hAnsi="Times New Roman"/>
        </w:rPr>
      </w:pPr>
    </w:p>
    <w:p w14:paraId="4B4BD400" w14:textId="77777777" w:rsidR="00801219" w:rsidRDefault="00B66E44">
      <w:pPr>
        <w:rPr>
          <w:rFonts w:ascii="Times New Roman" w:hAnsi="Times New Roman"/>
          <w:b/>
          <w:bCs/>
        </w:rPr>
      </w:pPr>
      <w:r>
        <w:rPr>
          <w:rFonts w:ascii="Times New Roman" w:hAnsi="Times New Roman"/>
          <w:b/>
          <w:bCs/>
        </w:rPr>
        <w:t>Generuj kod QR:</w:t>
      </w:r>
    </w:p>
    <w:p w14:paraId="4B4BD401" w14:textId="77777777" w:rsidR="00801219" w:rsidRDefault="00B66E44">
      <w:pPr>
        <w:rPr>
          <w:rFonts w:ascii="Times New Roman" w:hAnsi="Times New Roman"/>
        </w:rPr>
      </w:pPr>
      <w:r>
        <w:rPr>
          <w:rFonts w:ascii="Times New Roman" w:hAnsi="Times New Roman"/>
        </w:rPr>
        <w:lastRenderedPageBreak/>
        <w:t>1. System generuje kod QR</w:t>
      </w:r>
    </w:p>
    <w:p w14:paraId="4B4BD402" w14:textId="77777777" w:rsidR="00801219" w:rsidRDefault="00B66E44">
      <w:pPr>
        <w:rPr>
          <w:rFonts w:ascii="Times New Roman" w:hAnsi="Times New Roman"/>
        </w:rPr>
      </w:pPr>
      <w:r>
        <w:rPr>
          <w:rFonts w:ascii="Times New Roman" w:hAnsi="Times New Roman"/>
        </w:rPr>
        <w:t xml:space="preserve">2. </w:t>
      </w:r>
      <w:r>
        <w:rPr>
          <w:rFonts w:ascii="Times New Roman" w:hAnsi="Times New Roman"/>
        </w:rPr>
        <w:t>Klient może go wyświetlić w zarządzaniu biletem</w:t>
      </w:r>
    </w:p>
    <w:p w14:paraId="4B4BD403" w14:textId="77777777" w:rsidR="00801219" w:rsidRDefault="00801219">
      <w:pPr>
        <w:rPr>
          <w:rFonts w:ascii="Times New Roman" w:hAnsi="Times New Roman"/>
        </w:rPr>
      </w:pPr>
    </w:p>
    <w:p w14:paraId="4B4BD404" w14:textId="77777777" w:rsidR="00801219" w:rsidRDefault="00B66E44">
      <w:pPr>
        <w:rPr>
          <w:rFonts w:ascii="Times New Roman" w:hAnsi="Times New Roman"/>
          <w:b/>
          <w:bCs/>
        </w:rPr>
      </w:pPr>
      <w:r>
        <w:rPr>
          <w:rFonts w:ascii="Times New Roman" w:hAnsi="Times New Roman"/>
          <w:b/>
          <w:bCs/>
        </w:rPr>
        <w:t>Realizuj płatność:</w:t>
      </w:r>
    </w:p>
    <w:p w14:paraId="4B4BD405" w14:textId="77777777" w:rsidR="00801219" w:rsidRDefault="00B66E44">
      <w:pPr>
        <w:rPr>
          <w:rFonts w:ascii="Times New Roman" w:hAnsi="Times New Roman"/>
        </w:rPr>
      </w:pPr>
      <w:r>
        <w:rPr>
          <w:rFonts w:ascii="Times New Roman" w:hAnsi="Times New Roman"/>
        </w:rPr>
        <w:t>1. Użytkownik wybiera formę płatności</w:t>
      </w:r>
    </w:p>
    <w:p w14:paraId="4B4BD406" w14:textId="77777777" w:rsidR="00801219" w:rsidRDefault="00B66E44">
      <w:pPr>
        <w:rPr>
          <w:rFonts w:ascii="Times New Roman" w:hAnsi="Times New Roman"/>
        </w:rPr>
      </w:pPr>
      <w:r>
        <w:rPr>
          <w:rFonts w:ascii="Times New Roman" w:hAnsi="Times New Roman"/>
        </w:rPr>
        <w:t>2. Użytkownik wybrał kartę kredytową</w:t>
      </w:r>
    </w:p>
    <w:p w14:paraId="4B4BD407" w14:textId="77777777" w:rsidR="00801219" w:rsidRDefault="00B66E44">
      <w:pPr>
        <w:rPr>
          <w:rFonts w:ascii="Times New Roman" w:hAnsi="Times New Roman"/>
        </w:rPr>
      </w:pPr>
      <w:r>
        <w:rPr>
          <w:rFonts w:ascii="Times New Roman" w:hAnsi="Times New Roman"/>
        </w:rPr>
        <w:t>3.1. System wyświetla interfejs z miejscem na dane</w:t>
      </w:r>
    </w:p>
    <w:p w14:paraId="4B4BD408" w14:textId="77777777" w:rsidR="00801219" w:rsidRDefault="00B66E44">
      <w:pPr>
        <w:rPr>
          <w:rFonts w:ascii="Times New Roman" w:hAnsi="Times New Roman"/>
        </w:rPr>
      </w:pPr>
      <w:r>
        <w:rPr>
          <w:rFonts w:ascii="Times New Roman" w:hAnsi="Times New Roman"/>
        </w:rPr>
        <w:t>4.1. Użytkownik podaje niezbędne dane</w:t>
      </w:r>
    </w:p>
    <w:p w14:paraId="4B4BD409" w14:textId="77777777" w:rsidR="00801219" w:rsidRDefault="00B66E44">
      <w:pPr>
        <w:rPr>
          <w:rFonts w:ascii="Times New Roman" w:hAnsi="Times New Roman"/>
        </w:rPr>
      </w:pPr>
      <w:r>
        <w:rPr>
          <w:rFonts w:ascii="Times New Roman" w:hAnsi="Times New Roman"/>
        </w:rPr>
        <w:t>5.1. System czeka na zat</w:t>
      </w:r>
      <w:r>
        <w:rPr>
          <w:rFonts w:ascii="Times New Roman" w:hAnsi="Times New Roman"/>
        </w:rPr>
        <w:t>wierdzenie płatności</w:t>
      </w:r>
    </w:p>
    <w:p w14:paraId="4B4BD40A" w14:textId="77777777" w:rsidR="00801219" w:rsidRDefault="00801219">
      <w:pPr>
        <w:rPr>
          <w:rFonts w:ascii="Times New Roman" w:hAnsi="Times New Roman"/>
        </w:rPr>
      </w:pPr>
    </w:p>
    <w:p w14:paraId="4B4BD40B" w14:textId="77777777" w:rsidR="00801219" w:rsidRDefault="00B66E44">
      <w:pPr>
        <w:rPr>
          <w:rFonts w:ascii="Times New Roman" w:hAnsi="Times New Roman"/>
        </w:rPr>
      </w:pPr>
      <w:r>
        <w:rPr>
          <w:rFonts w:ascii="Times New Roman" w:hAnsi="Times New Roman"/>
        </w:rPr>
        <w:t>5.1.1. System nie zatwierdził płatności</w:t>
      </w:r>
    </w:p>
    <w:p w14:paraId="4B4BD40C" w14:textId="77777777" w:rsidR="00801219" w:rsidRDefault="00B66E44">
      <w:pPr>
        <w:rPr>
          <w:rFonts w:ascii="Times New Roman" w:hAnsi="Times New Roman"/>
        </w:rPr>
      </w:pPr>
      <w:r>
        <w:rPr>
          <w:rFonts w:ascii="Times New Roman" w:hAnsi="Times New Roman"/>
        </w:rPr>
        <w:t>6.1.2. System wyświetla błąd</w:t>
      </w:r>
    </w:p>
    <w:p w14:paraId="4B4BD40D" w14:textId="77777777" w:rsidR="00801219" w:rsidRDefault="00801219">
      <w:pPr>
        <w:rPr>
          <w:rFonts w:ascii="Times New Roman" w:hAnsi="Times New Roman"/>
        </w:rPr>
      </w:pPr>
    </w:p>
    <w:p w14:paraId="4B4BD40E" w14:textId="77777777" w:rsidR="00801219" w:rsidRDefault="00B66E44">
      <w:pPr>
        <w:rPr>
          <w:rFonts w:ascii="Times New Roman" w:hAnsi="Times New Roman"/>
        </w:rPr>
      </w:pPr>
      <w:r>
        <w:rPr>
          <w:rFonts w:ascii="Times New Roman" w:hAnsi="Times New Roman"/>
        </w:rPr>
        <w:t>7.1.2. System wyświetla iż płatność przeszła pomyślnie</w:t>
      </w:r>
    </w:p>
    <w:p w14:paraId="4B4BD40F" w14:textId="77777777" w:rsidR="00801219" w:rsidRDefault="00801219">
      <w:pPr>
        <w:rPr>
          <w:rFonts w:ascii="Times New Roman" w:hAnsi="Times New Roman"/>
        </w:rPr>
      </w:pPr>
    </w:p>
    <w:p w14:paraId="4B4BD410" w14:textId="77777777" w:rsidR="00801219" w:rsidRDefault="00B66E44">
      <w:pPr>
        <w:rPr>
          <w:rFonts w:ascii="Times New Roman" w:hAnsi="Times New Roman"/>
        </w:rPr>
      </w:pPr>
      <w:r>
        <w:rPr>
          <w:rFonts w:ascii="Times New Roman" w:hAnsi="Times New Roman"/>
        </w:rPr>
        <w:t>3.2. Użytkownik wybrał kartę kredytową</w:t>
      </w:r>
    </w:p>
    <w:p w14:paraId="4B4BD411" w14:textId="77777777" w:rsidR="00801219" w:rsidRDefault="00B66E44">
      <w:pPr>
        <w:rPr>
          <w:rFonts w:ascii="Times New Roman" w:hAnsi="Times New Roman"/>
        </w:rPr>
      </w:pPr>
      <w:r>
        <w:rPr>
          <w:rFonts w:ascii="Times New Roman" w:hAnsi="Times New Roman"/>
        </w:rPr>
        <w:t>4.2. System wyświetla interfejs z miejscem na dane</w:t>
      </w:r>
    </w:p>
    <w:p w14:paraId="4B4BD412" w14:textId="77777777" w:rsidR="00801219" w:rsidRDefault="00B66E44">
      <w:pPr>
        <w:rPr>
          <w:rFonts w:ascii="Times New Roman" w:hAnsi="Times New Roman"/>
        </w:rPr>
      </w:pPr>
      <w:r>
        <w:rPr>
          <w:rFonts w:ascii="Times New Roman" w:hAnsi="Times New Roman"/>
        </w:rPr>
        <w:t>5.2. Użytkownik po</w:t>
      </w:r>
      <w:r>
        <w:rPr>
          <w:rFonts w:ascii="Times New Roman" w:hAnsi="Times New Roman"/>
        </w:rPr>
        <w:t>daje niezbędne dane</w:t>
      </w:r>
    </w:p>
    <w:p w14:paraId="4B4BD413" w14:textId="77777777" w:rsidR="00801219" w:rsidRDefault="00B66E44">
      <w:pPr>
        <w:rPr>
          <w:rFonts w:ascii="Times New Roman" w:hAnsi="Times New Roman"/>
        </w:rPr>
      </w:pPr>
      <w:r>
        <w:rPr>
          <w:rFonts w:ascii="Times New Roman" w:hAnsi="Times New Roman"/>
        </w:rPr>
        <w:t>6.2. System czeka na zatwierdzenie płatności</w:t>
      </w:r>
    </w:p>
    <w:p w14:paraId="4B4BD414" w14:textId="77777777" w:rsidR="00801219" w:rsidRDefault="00801219">
      <w:pPr>
        <w:rPr>
          <w:rFonts w:ascii="Times New Roman" w:hAnsi="Times New Roman"/>
        </w:rPr>
      </w:pPr>
    </w:p>
    <w:p w14:paraId="4B4BD415" w14:textId="77777777" w:rsidR="00801219" w:rsidRDefault="00B66E44">
      <w:pPr>
        <w:rPr>
          <w:rFonts w:ascii="Times New Roman" w:hAnsi="Times New Roman"/>
        </w:rPr>
      </w:pPr>
      <w:r>
        <w:rPr>
          <w:rFonts w:ascii="Times New Roman" w:hAnsi="Times New Roman"/>
        </w:rPr>
        <w:t>7.2.1. System nie zatwierdził płatności</w:t>
      </w:r>
    </w:p>
    <w:p w14:paraId="4B4BD416" w14:textId="77777777" w:rsidR="00801219" w:rsidRDefault="00B66E44">
      <w:pPr>
        <w:rPr>
          <w:rFonts w:ascii="Times New Roman" w:hAnsi="Times New Roman"/>
        </w:rPr>
      </w:pPr>
      <w:r>
        <w:rPr>
          <w:rFonts w:ascii="Times New Roman" w:hAnsi="Times New Roman"/>
        </w:rPr>
        <w:t>8.2.2. System wyświetla błąd</w:t>
      </w:r>
    </w:p>
    <w:p w14:paraId="4B4BD417" w14:textId="77777777" w:rsidR="00801219" w:rsidRDefault="00801219">
      <w:pPr>
        <w:rPr>
          <w:rFonts w:ascii="Times New Roman" w:hAnsi="Times New Roman"/>
        </w:rPr>
      </w:pPr>
    </w:p>
    <w:p w14:paraId="4B4BD418" w14:textId="77777777" w:rsidR="00801219" w:rsidRDefault="00B66E44">
      <w:pPr>
        <w:rPr>
          <w:rFonts w:ascii="Times New Roman" w:hAnsi="Times New Roman"/>
        </w:rPr>
      </w:pPr>
      <w:r>
        <w:rPr>
          <w:rFonts w:ascii="Times New Roman" w:hAnsi="Times New Roman"/>
        </w:rPr>
        <w:t>7.2.2. System wyświetla iż płatność przeszła pomyślnie</w:t>
      </w:r>
    </w:p>
    <w:p w14:paraId="4B4BD419" w14:textId="77777777" w:rsidR="00801219" w:rsidRDefault="00801219">
      <w:pPr>
        <w:rPr>
          <w:rFonts w:ascii="Times New Roman" w:hAnsi="Times New Roman"/>
        </w:rPr>
      </w:pPr>
    </w:p>
    <w:p w14:paraId="4B4BD41A" w14:textId="77777777" w:rsidR="00801219" w:rsidRDefault="00B66E44">
      <w:pPr>
        <w:rPr>
          <w:rFonts w:ascii="Times New Roman" w:hAnsi="Times New Roman"/>
        </w:rPr>
      </w:pPr>
      <w:r>
        <w:rPr>
          <w:rFonts w:ascii="Times New Roman" w:hAnsi="Times New Roman"/>
        </w:rPr>
        <w:t xml:space="preserve">3.3. Użytkownik wybrał </w:t>
      </w:r>
      <w:proofErr w:type="spellStart"/>
      <w:r>
        <w:rPr>
          <w:rFonts w:ascii="Times New Roman" w:hAnsi="Times New Roman"/>
        </w:rPr>
        <w:t>ePrzelew</w:t>
      </w:r>
      <w:proofErr w:type="spellEnd"/>
    </w:p>
    <w:p w14:paraId="4B4BD41B" w14:textId="77777777" w:rsidR="00801219" w:rsidRDefault="00B66E44">
      <w:pPr>
        <w:rPr>
          <w:rFonts w:ascii="Times New Roman" w:hAnsi="Times New Roman"/>
        </w:rPr>
      </w:pPr>
      <w:r>
        <w:rPr>
          <w:rFonts w:ascii="Times New Roman" w:hAnsi="Times New Roman"/>
        </w:rPr>
        <w:t>4.3. System wyświetla listę bank</w:t>
      </w:r>
      <w:r>
        <w:rPr>
          <w:rFonts w:ascii="Times New Roman" w:hAnsi="Times New Roman"/>
        </w:rPr>
        <w:t>ów</w:t>
      </w:r>
    </w:p>
    <w:p w14:paraId="4B4BD41C" w14:textId="77777777" w:rsidR="00801219" w:rsidRDefault="00B66E44">
      <w:pPr>
        <w:rPr>
          <w:rFonts w:ascii="Times New Roman" w:hAnsi="Times New Roman"/>
        </w:rPr>
      </w:pPr>
      <w:r>
        <w:rPr>
          <w:rFonts w:ascii="Times New Roman" w:hAnsi="Times New Roman"/>
        </w:rPr>
        <w:t>5.3. Użytkownik wybiera bank</w:t>
      </w:r>
    </w:p>
    <w:p w14:paraId="4B4BD41D" w14:textId="77777777" w:rsidR="00801219" w:rsidRDefault="00B66E44">
      <w:pPr>
        <w:rPr>
          <w:rFonts w:ascii="Times New Roman" w:hAnsi="Times New Roman"/>
        </w:rPr>
      </w:pPr>
      <w:r>
        <w:rPr>
          <w:rFonts w:ascii="Times New Roman" w:hAnsi="Times New Roman"/>
        </w:rPr>
        <w:t>6.3. System przekierowuje użytkownika na stronę banku z uzupełnionym formularzem przelewu</w:t>
      </w:r>
    </w:p>
    <w:p w14:paraId="4B4BD41E" w14:textId="77777777" w:rsidR="00801219" w:rsidRDefault="00B66E44">
      <w:pPr>
        <w:rPr>
          <w:rFonts w:ascii="Times New Roman" w:hAnsi="Times New Roman"/>
        </w:rPr>
      </w:pPr>
      <w:r>
        <w:rPr>
          <w:rFonts w:ascii="Times New Roman" w:hAnsi="Times New Roman"/>
        </w:rPr>
        <w:t>7.3. Po zaakceptowaniu  przelewu użytkownik wraca na stronę szkoły muzycznej</w:t>
      </w:r>
    </w:p>
    <w:p w14:paraId="4B4BD41F" w14:textId="77777777" w:rsidR="00801219" w:rsidRDefault="00801219">
      <w:pPr>
        <w:rPr>
          <w:rFonts w:ascii="Times New Roman" w:hAnsi="Times New Roman"/>
        </w:rPr>
      </w:pPr>
    </w:p>
    <w:p w14:paraId="4B4BD420" w14:textId="77777777" w:rsidR="00801219" w:rsidRDefault="00801219">
      <w:pPr>
        <w:rPr>
          <w:rFonts w:ascii="Times New Roman" w:hAnsi="Times New Roman"/>
        </w:rPr>
      </w:pPr>
    </w:p>
    <w:p w14:paraId="4B4BD421" w14:textId="77777777" w:rsidR="00801219" w:rsidRDefault="00B66E44">
      <w:pPr>
        <w:rPr>
          <w:rFonts w:ascii="Times New Roman" w:hAnsi="Times New Roman"/>
          <w:b/>
          <w:bCs/>
        </w:rPr>
      </w:pPr>
      <w:r>
        <w:rPr>
          <w:rFonts w:ascii="Times New Roman" w:hAnsi="Times New Roman"/>
          <w:b/>
          <w:bCs/>
        </w:rPr>
        <w:t>Generuj fakturę:</w:t>
      </w:r>
    </w:p>
    <w:p w14:paraId="4B4BD422" w14:textId="77777777" w:rsidR="00801219" w:rsidRDefault="00B66E44">
      <w:pPr>
        <w:rPr>
          <w:rFonts w:ascii="Times New Roman" w:hAnsi="Times New Roman"/>
        </w:rPr>
      </w:pPr>
      <w:r>
        <w:rPr>
          <w:rFonts w:ascii="Times New Roman" w:hAnsi="Times New Roman"/>
        </w:rPr>
        <w:lastRenderedPageBreak/>
        <w:t>1. Klient wchodzi na stronę</w:t>
      </w:r>
    </w:p>
    <w:p w14:paraId="4B4BD423" w14:textId="77777777" w:rsidR="00801219" w:rsidRDefault="00B66E44">
      <w:pPr>
        <w:rPr>
          <w:rFonts w:ascii="Times New Roman" w:hAnsi="Times New Roman"/>
        </w:rPr>
      </w:pPr>
      <w:r>
        <w:rPr>
          <w:rFonts w:ascii="Times New Roman" w:hAnsi="Times New Roman"/>
        </w:rPr>
        <w:t xml:space="preserve">2. </w:t>
      </w:r>
      <w:r>
        <w:rPr>
          <w:rFonts w:ascii="Times New Roman" w:hAnsi="Times New Roman"/>
        </w:rPr>
        <w:t>Klient wybiera transakcję</w:t>
      </w:r>
    </w:p>
    <w:p w14:paraId="4B4BD424" w14:textId="77777777" w:rsidR="00801219" w:rsidRDefault="00B66E44">
      <w:pPr>
        <w:rPr>
          <w:rFonts w:ascii="Times New Roman" w:hAnsi="Times New Roman"/>
        </w:rPr>
      </w:pPr>
      <w:r>
        <w:rPr>
          <w:rFonts w:ascii="Times New Roman" w:hAnsi="Times New Roman"/>
        </w:rPr>
        <w:t>3. Klient naciska "generuj pdf"</w:t>
      </w:r>
    </w:p>
    <w:p w14:paraId="4B4BD425" w14:textId="77777777" w:rsidR="00801219" w:rsidRDefault="00B66E44">
      <w:pPr>
        <w:rPr>
          <w:rFonts w:ascii="Times New Roman" w:hAnsi="Times New Roman"/>
        </w:rPr>
      </w:pPr>
      <w:r>
        <w:rPr>
          <w:rFonts w:ascii="Times New Roman" w:hAnsi="Times New Roman"/>
        </w:rPr>
        <w:t>4. System prosi o potwierdzenie</w:t>
      </w:r>
    </w:p>
    <w:p w14:paraId="4B4BD426" w14:textId="77777777" w:rsidR="00801219" w:rsidRDefault="00801219">
      <w:pPr>
        <w:rPr>
          <w:rFonts w:ascii="Times New Roman" w:hAnsi="Times New Roman"/>
        </w:rPr>
      </w:pPr>
    </w:p>
    <w:p w14:paraId="4B4BD427" w14:textId="77777777" w:rsidR="00801219" w:rsidRDefault="00B66E44">
      <w:pPr>
        <w:rPr>
          <w:rFonts w:ascii="Times New Roman" w:hAnsi="Times New Roman"/>
        </w:rPr>
      </w:pPr>
      <w:r>
        <w:rPr>
          <w:rFonts w:ascii="Times New Roman" w:hAnsi="Times New Roman"/>
        </w:rPr>
        <w:t>5.1. Klient anuluje generowanie faktury</w:t>
      </w:r>
    </w:p>
    <w:p w14:paraId="4B4BD428" w14:textId="77777777" w:rsidR="00801219" w:rsidRDefault="00B66E44">
      <w:pPr>
        <w:rPr>
          <w:rFonts w:ascii="Times New Roman" w:hAnsi="Times New Roman"/>
        </w:rPr>
      </w:pPr>
      <w:r>
        <w:rPr>
          <w:rFonts w:ascii="Times New Roman" w:hAnsi="Times New Roman"/>
        </w:rPr>
        <w:t>6.1. Klient wychodzi</w:t>
      </w:r>
    </w:p>
    <w:p w14:paraId="4B4BD429" w14:textId="77777777" w:rsidR="00801219" w:rsidRDefault="00801219">
      <w:pPr>
        <w:rPr>
          <w:rFonts w:ascii="Times New Roman" w:hAnsi="Times New Roman"/>
        </w:rPr>
      </w:pPr>
    </w:p>
    <w:p w14:paraId="4B4BD42A" w14:textId="77777777" w:rsidR="00801219" w:rsidRDefault="00B66E44">
      <w:pPr>
        <w:rPr>
          <w:rFonts w:ascii="Times New Roman" w:hAnsi="Times New Roman"/>
        </w:rPr>
      </w:pPr>
      <w:r>
        <w:rPr>
          <w:rFonts w:ascii="Times New Roman" w:hAnsi="Times New Roman"/>
        </w:rPr>
        <w:t>5.2. System wypełnia formularz danymi wybranej transakcji</w:t>
      </w:r>
    </w:p>
    <w:p w14:paraId="4B4BD42B" w14:textId="77777777" w:rsidR="00801219" w:rsidRDefault="00B66E44">
      <w:pPr>
        <w:rPr>
          <w:rFonts w:ascii="Times New Roman" w:hAnsi="Times New Roman"/>
        </w:rPr>
      </w:pPr>
      <w:r>
        <w:rPr>
          <w:rFonts w:ascii="Times New Roman" w:hAnsi="Times New Roman"/>
        </w:rPr>
        <w:t>6.2. System generuje dokument pdf</w:t>
      </w:r>
    </w:p>
    <w:p w14:paraId="4B4BD42C" w14:textId="77777777" w:rsidR="00801219" w:rsidRDefault="00B66E44">
      <w:pPr>
        <w:rPr>
          <w:rFonts w:ascii="Times New Roman" w:hAnsi="Times New Roman"/>
        </w:rPr>
      </w:pPr>
      <w:r>
        <w:rPr>
          <w:rFonts w:ascii="Times New Roman" w:hAnsi="Times New Roman"/>
        </w:rPr>
        <w:t>7.2. Klient</w:t>
      </w:r>
      <w:r>
        <w:rPr>
          <w:rFonts w:ascii="Times New Roman" w:hAnsi="Times New Roman"/>
        </w:rPr>
        <w:t xml:space="preserve"> drukuje fakturę</w:t>
      </w:r>
    </w:p>
    <w:p w14:paraId="4B4BD42D" w14:textId="77777777" w:rsidR="00801219" w:rsidRDefault="00801219">
      <w:pPr>
        <w:rPr>
          <w:rFonts w:ascii="Times New Roman" w:hAnsi="Times New Roman"/>
          <w:b/>
          <w:bCs/>
        </w:rPr>
      </w:pPr>
    </w:p>
    <w:p w14:paraId="4B4BD42E" w14:textId="77777777" w:rsidR="00801219" w:rsidRDefault="00B66E44">
      <w:pPr>
        <w:rPr>
          <w:rFonts w:ascii="Times New Roman" w:hAnsi="Times New Roman"/>
          <w:b/>
          <w:bCs/>
        </w:rPr>
      </w:pPr>
      <w:r>
        <w:rPr>
          <w:rFonts w:ascii="Times New Roman" w:hAnsi="Times New Roman"/>
          <w:b/>
          <w:bCs/>
        </w:rPr>
        <w:t>Wybierz ofertę organizacji imprezy:</w:t>
      </w:r>
    </w:p>
    <w:p w14:paraId="4B4BD42F" w14:textId="77777777" w:rsidR="00801219" w:rsidRDefault="00B66E44">
      <w:pPr>
        <w:rPr>
          <w:rFonts w:ascii="Times New Roman" w:hAnsi="Times New Roman"/>
        </w:rPr>
      </w:pPr>
      <w:r>
        <w:rPr>
          <w:rFonts w:ascii="Times New Roman" w:hAnsi="Times New Roman"/>
        </w:rPr>
        <w:t>1. System wyświetla okno wyboru imprezy publicznej lub prywatnej</w:t>
      </w:r>
    </w:p>
    <w:p w14:paraId="4B4BD430" w14:textId="77777777" w:rsidR="00801219" w:rsidRDefault="00B66E44">
      <w:pPr>
        <w:rPr>
          <w:rFonts w:ascii="Times New Roman" w:hAnsi="Times New Roman"/>
        </w:rPr>
      </w:pPr>
      <w:r>
        <w:rPr>
          <w:rFonts w:ascii="Times New Roman" w:hAnsi="Times New Roman"/>
        </w:rPr>
        <w:t>2.1. Klient wybiera imprezę publiczną</w:t>
      </w:r>
    </w:p>
    <w:p w14:paraId="4B4BD431" w14:textId="77777777" w:rsidR="00801219" w:rsidRDefault="00B66E44">
      <w:pPr>
        <w:rPr>
          <w:rFonts w:ascii="Times New Roman" w:hAnsi="Times New Roman"/>
        </w:rPr>
      </w:pPr>
      <w:r>
        <w:rPr>
          <w:rFonts w:ascii="Times New Roman" w:hAnsi="Times New Roman"/>
        </w:rPr>
        <w:t>2.2. Klient wybiera imprezę prywatną</w:t>
      </w:r>
    </w:p>
    <w:p w14:paraId="4B4BD432" w14:textId="77777777" w:rsidR="00801219" w:rsidRDefault="00B66E44">
      <w:pPr>
        <w:rPr>
          <w:rFonts w:ascii="Times New Roman" w:hAnsi="Times New Roman"/>
        </w:rPr>
      </w:pPr>
      <w:r>
        <w:rPr>
          <w:rFonts w:ascii="Times New Roman" w:hAnsi="Times New Roman"/>
        </w:rPr>
        <w:t>3. System przekierowuje klienta do odpowiedniego formularza</w:t>
      </w:r>
    </w:p>
    <w:p w14:paraId="4B4BD433" w14:textId="77777777" w:rsidR="00801219" w:rsidRDefault="00801219">
      <w:pPr>
        <w:rPr>
          <w:rFonts w:ascii="Times New Roman" w:hAnsi="Times New Roman"/>
        </w:rPr>
      </w:pPr>
    </w:p>
    <w:p w14:paraId="4B4BD434" w14:textId="77777777" w:rsidR="00801219" w:rsidRDefault="00B66E44">
      <w:pPr>
        <w:rPr>
          <w:rFonts w:ascii="Times New Roman" w:hAnsi="Times New Roman"/>
          <w:b/>
          <w:bCs/>
        </w:rPr>
      </w:pPr>
      <w:r>
        <w:rPr>
          <w:rFonts w:ascii="Times New Roman" w:hAnsi="Times New Roman"/>
          <w:b/>
          <w:bCs/>
        </w:rPr>
        <w:t>Z</w:t>
      </w:r>
      <w:r>
        <w:rPr>
          <w:rFonts w:ascii="Times New Roman" w:hAnsi="Times New Roman"/>
          <w:b/>
          <w:bCs/>
        </w:rPr>
        <w:t>arządzaj formularzem imprezy:</w:t>
      </w:r>
    </w:p>
    <w:p w14:paraId="4B4BD435" w14:textId="77777777" w:rsidR="00801219" w:rsidRDefault="00B66E44">
      <w:pPr>
        <w:rPr>
          <w:rFonts w:ascii="Times New Roman" w:hAnsi="Times New Roman"/>
        </w:rPr>
      </w:pPr>
      <w:r>
        <w:rPr>
          <w:rFonts w:ascii="Times New Roman" w:hAnsi="Times New Roman"/>
        </w:rPr>
        <w:t>1. Klient przegląda uzupełnione formularze</w:t>
      </w:r>
    </w:p>
    <w:p w14:paraId="4B4BD436" w14:textId="77777777" w:rsidR="00801219" w:rsidRDefault="00B66E44">
      <w:pPr>
        <w:rPr>
          <w:rFonts w:ascii="Times New Roman" w:hAnsi="Times New Roman"/>
        </w:rPr>
      </w:pPr>
      <w:r>
        <w:rPr>
          <w:rFonts w:ascii="Times New Roman" w:hAnsi="Times New Roman"/>
        </w:rPr>
        <w:t>2. Klient wybiera formularz</w:t>
      </w:r>
    </w:p>
    <w:p w14:paraId="4B4BD437" w14:textId="77777777" w:rsidR="00801219" w:rsidRDefault="00B66E44">
      <w:pPr>
        <w:rPr>
          <w:rFonts w:ascii="Times New Roman" w:hAnsi="Times New Roman"/>
        </w:rPr>
      </w:pPr>
      <w:r>
        <w:rPr>
          <w:rFonts w:ascii="Times New Roman" w:hAnsi="Times New Roman"/>
        </w:rPr>
        <w:t>3. System wyświetla dostępne opcje formularzu</w:t>
      </w:r>
    </w:p>
    <w:p w14:paraId="4B4BD438" w14:textId="77777777" w:rsidR="00801219" w:rsidRDefault="00801219">
      <w:pPr>
        <w:rPr>
          <w:rFonts w:ascii="Times New Roman" w:hAnsi="Times New Roman"/>
        </w:rPr>
      </w:pPr>
    </w:p>
    <w:p w14:paraId="4B4BD439" w14:textId="77777777" w:rsidR="00801219" w:rsidRDefault="00B66E44">
      <w:pPr>
        <w:rPr>
          <w:rFonts w:ascii="Times New Roman" w:hAnsi="Times New Roman"/>
        </w:rPr>
      </w:pPr>
      <w:r>
        <w:rPr>
          <w:rFonts w:ascii="Times New Roman" w:hAnsi="Times New Roman"/>
        </w:rPr>
        <w:t>4.1. Klient chce anulować formularz</w:t>
      </w:r>
    </w:p>
    <w:p w14:paraId="4B4BD43A" w14:textId="77777777" w:rsidR="00801219" w:rsidRDefault="00B66E44">
      <w:pPr>
        <w:rPr>
          <w:rFonts w:ascii="Times New Roman" w:hAnsi="Times New Roman"/>
        </w:rPr>
      </w:pPr>
      <w:r>
        <w:rPr>
          <w:rFonts w:ascii="Times New Roman" w:hAnsi="Times New Roman"/>
        </w:rPr>
        <w:t>5.1. System prosi o potwierdzenie rezygnacji poprzez podanie hasła</w:t>
      </w:r>
    </w:p>
    <w:p w14:paraId="4B4BD43B" w14:textId="77777777" w:rsidR="00801219" w:rsidRDefault="00B66E44">
      <w:pPr>
        <w:rPr>
          <w:rFonts w:ascii="Times New Roman" w:hAnsi="Times New Roman"/>
        </w:rPr>
      </w:pPr>
      <w:r>
        <w:rPr>
          <w:rFonts w:ascii="Times New Roman" w:hAnsi="Times New Roman"/>
        </w:rPr>
        <w:t>6.1. Klient podaje hasło</w:t>
      </w:r>
    </w:p>
    <w:p w14:paraId="4B4BD43C" w14:textId="77777777" w:rsidR="00801219" w:rsidRDefault="00B66E44">
      <w:pPr>
        <w:rPr>
          <w:rFonts w:ascii="Times New Roman" w:hAnsi="Times New Roman"/>
        </w:rPr>
      </w:pPr>
      <w:r>
        <w:rPr>
          <w:rFonts w:ascii="Times New Roman" w:hAnsi="Times New Roman"/>
        </w:rPr>
        <w:t xml:space="preserve">7.1. System anuluje formularz </w:t>
      </w:r>
    </w:p>
    <w:p w14:paraId="4B4BD43D" w14:textId="77777777" w:rsidR="00801219" w:rsidRDefault="00801219">
      <w:pPr>
        <w:rPr>
          <w:rFonts w:ascii="Times New Roman" w:hAnsi="Times New Roman"/>
        </w:rPr>
      </w:pPr>
    </w:p>
    <w:p w14:paraId="4B4BD43E" w14:textId="77777777" w:rsidR="00801219" w:rsidRDefault="00B66E44">
      <w:pPr>
        <w:rPr>
          <w:rFonts w:ascii="Times New Roman" w:hAnsi="Times New Roman"/>
        </w:rPr>
      </w:pPr>
      <w:r>
        <w:rPr>
          <w:rFonts w:ascii="Times New Roman" w:hAnsi="Times New Roman"/>
        </w:rPr>
        <w:t>4.2. Klient chcę zmienić dane na formularzu</w:t>
      </w:r>
    </w:p>
    <w:p w14:paraId="4B4BD43F" w14:textId="77777777" w:rsidR="00801219" w:rsidRDefault="00B66E44">
      <w:pPr>
        <w:rPr>
          <w:rFonts w:ascii="Times New Roman" w:hAnsi="Times New Roman"/>
        </w:rPr>
      </w:pPr>
      <w:r>
        <w:rPr>
          <w:rFonts w:ascii="Times New Roman" w:hAnsi="Times New Roman"/>
        </w:rPr>
        <w:t>5.2. System prosi o ponowną autoryzację klienta</w:t>
      </w:r>
    </w:p>
    <w:p w14:paraId="4B4BD440" w14:textId="77777777" w:rsidR="00801219" w:rsidRDefault="00B66E44">
      <w:pPr>
        <w:rPr>
          <w:rFonts w:ascii="Times New Roman" w:hAnsi="Times New Roman"/>
        </w:rPr>
      </w:pPr>
      <w:r>
        <w:rPr>
          <w:rFonts w:ascii="Times New Roman" w:hAnsi="Times New Roman"/>
        </w:rPr>
        <w:t>6.2. Klient może zmienić dane</w:t>
      </w:r>
    </w:p>
    <w:p w14:paraId="4B4BD441" w14:textId="77777777" w:rsidR="00801219" w:rsidRDefault="00801219">
      <w:pPr>
        <w:rPr>
          <w:rFonts w:ascii="Times New Roman" w:hAnsi="Times New Roman"/>
          <w:b/>
          <w:bCs/>
        </w:rPr>
      </w:pPr>
    </w:p>
    <w:p w14:paraId="4B4BD442" w14:textId="77777777" w:rsidR="00801219" w:rsidRDefault="00801219">
      <w:pPr>
        <w:rPr>
          <w:rFonts w:ascii="Times New Roman" w:hAnsi="Times New Roman"/>
        </w:rPr>
      </w:pPr>
    </w:p>
    <w:p w14:paraId="4B4BD443" w14:textId="77777777" w:rsidR="00801219" w:rsidRDefault="00B66E44">
      <w:pPr>
        <w:rPr>
          <w:rFonts w:ascii="Times New Roman" w:hAnsi="Times New Roman"/>
          <w:b/>
          <w:bCs/>
        </w:rPr>
      </w:pPr>
      <w:r>
        <w:rPr>
          <w:rFonts w:ascii="Times New Roman" w:hAnsi="Times New Roman"/>
          <w:b/>
          <w:bCs/>
        </w:rPr>
        <w:lastRenderedPageBreak/>
        <w:t>Wybierz dodatkowe usługi:</w:t>
      </w:r>
    </w:p>
    <w:p w14:paraId="4B4BD444" w14:textId="77777777" w:rsidR="00801219" w:rsidRDefault="00B66E44">
      <w:pPr>
        <w:rPr>
          <w:rFonts w:ascii="Times New Roman" w:hAnsi="Times New Roman"/>
        </w:rPr>
      </w:pPr>
      <w:r>
        <w:rPr>
          <w:rFonts w:ascii="Times New Roman" w:hAnsi="Times New Roman"/>
        </w:rPr>
        <w:t xml:space="preserve">1. System wyświetla dostępne usługi </w:t>
      </w:r>
      <w:r>
        <w:rPr>
          <w:rFonts w:ascii="Times New Roman" w:hAnsi="Times New Roman"/>
        </w:rPr>
        <w:t>dostarczane przez pośredników</w:t>
      </w:r>
    </w:p>
    <w:p w14:paraId="4B4BD445" w14:textId="77777777" w:rsidR="00801219" w:rsidRDefault="00B66E44">
      <w:pPr>
        <w:rPr>
          <w:rFonts w:ascii="Times New Roman" w:hAnsi="Times New Roman"/>
        </w:rPr>
      </w:pPr>
      <w:r>
        <w:rPr>
          <w:rFonts w:ascii="Times New Roman" w:hAnsi="Times New Roman"/>
        </w:rPr>
        <w:t>2.1. Klient wybiera interesujące go usługi</w:t>
      </w:r>
    </w:p>
    <w:p w14:paraId="4B4BD446" w14:textId="77777777" w:rsidR="00801219" w:rsidRDefault="00B66E44">
      <w:pPr>
        <w:rPr>
          <w:rFonts w:ascii="Times New Roman" w:hAnsi="Times New Roman"/>
        </w:rPr>
      </w:pPr>
      <w:r>
        <w:rPr>
          <w:rFonts w:ascii="Times New Roman" w:hAnsi="Times New Roman"/>
        </w:rPr>
        <w:t>3.1. System dolicza opłatę za usługi do sumy do zapłaty oraz dodaje usługę do formularza</w:t>
      </w:r>
    </w:p>
    <w:p w14:paraId="4B4BD447" w14:textId="77777777" w:rsidR="00801219" w:rsidRDefault="00801219">
      <w:pPr>
        <w:rPr>
          <w:rFonts w:ascii="Times New Roman" w:hAnsi="Times New Roman"/>
        </w:rPr>
      </w:pPr>
    </w:p>
    <w:p w14:paraId="4B4BD448" w14:textId="77777777" w:rsidR="00801219" w:rsidRDefault="00B66E44">
      <w:pPr>
        <w:rPr>
          <w:rFonts w:ascii="Times New Roman" w:hAnsi="Times New Roman"/>
        </w:rPr>
      </w:pPr>
      <w:r>
        <w:rPr>
          <w:rFonts w:ascii="Times New Roman" w:hAnsi="Times New Roman"/>
        </w:rPr>
        <w:t>2.2. Klient nie wybiera dodatkowych usług</w:t>
      </w:r>
    </w:p>
    <w:p w14:paraId="4B4BD449" w14:textId="77777777" w:rsidR="00801219" w:rsidRDefault="00B66E44">
      <w:pPr>
        <w:rPr>
          <w:rFonts w:ascii="Times New Roman" w:hAnsi="Times New Roman"/>
        </w:rPr>
      </w:pPr>
      <w:r>
        <w:rPr>
          <w:rFonts w:ascii="Times New Roman" w:hAnsi="Times New Roman"/>
        </w:rPr>
        <w:t xml:space="preserve">3.2 Klient wychodzi z okna wyboru </w:t>
      </w:r>
    </w:p>
    <w:p w14:paraId="4B4BD44A" w14:textId="77777777" w:rsidR="00801219" w:rsidRDefault="00801219">
      <w:pPr>
        <w:rPr>
          <w:rFonts w:ascii="Times New Roman" w:hAnsi="Times New Roman"/>
        </w:rPr>
      </w:pPr>
    </w:p>
    <w:p w14:paraId="4B4BD44B" w14:textId="77777777" w:rsidR="00801219" w:rsidRDefault="00B66E44">
      <w:pPr>
        <w:rPr>
          <w:rFonts w:ascii="Times New Roman" w:hAnsi="Times New Roman"/>
          <w:b/>
          <w:bCs/>
        </w:rPr>
      </w:pPr>
      <w:r>
        <w:rPr>
          <w:rFonts w:ascii="Times New Roman" w:hAnsi="Times New Roman"/>
          <w:b/>
          <w:bCs/>
        </w:rPr>
        <w:t>Weryfikuj organ</w:t>
      </w:r>
      <w:r>
        <w:rPr>
          <w:rFonts w:ascii="Times New Roman" w:hAnsi="Times New Roman"/>
          <w:b/>
          <w:bCs/>
        </w:rPr>
        <w:t>izatora:</w:t>
      </w:r>
    </w:p>
    <w:p w14:paraId="4B4BD44C" w14:textId="77777777" w:rsidR="00801219" w:rsidRDefault="00B66E44">
      <w:pPr>
        <w:rPr>
          <w:rFonts w:ascii="Times New Roman" w:hAnsi="Times New Roman"/>
        </w:rPr>
      </w:pPr>
      <w:r>
        <w:rPr>
          <w:rFonts w:ascii="Times New Roman" w:hAnsi="Times New Roman"/>
        </w:rPr>
        <w:t>1. Po zaakceptowaniu formularza przez klienta organizatora system wysyła formularz do księgowej</w:t>
      </w:r>
    </w:p>
    <w:p w14:paraId="4B4BD44D" w14:textId="77777777" w:rsidR="00801219" w:rsidRDefault="00B66E44">
      <w:pPr>
        <w:rPr>
          <w:rFonts w:ascii="Times New Roman" w:hAnsi="Times New Roman"/>
        </w:rPr>
      </w:pPr>
      <w:r>
        <w:rPr>
          <w:rFonts w:ascii="Times New Roman" w:hAnsi="Times New Roman"/>
        </w:rPr>
        <w:t>2. Księgowa analizuje formularz, sprawdza wszystkie dane oraz wypłacalność klienta</w:t>
      </w:r>
    </w:p>
    <w:p w14:paraId="4B4BD44E" w14:textId="77777777" w:rsidR="00801219" w:rsidRDefault="00B66E44">
      <w:pPr>
        <w:rPr>
          <w:rFonts w:ascii="Times New Roman" w:hAnsi="Times New Roman"/>
        </w:rPr>
      </w:pPr>
      <w:r>
        <w:rPr>
          <w:rFonts w:ascii="Times New Roman" w:hAnsi="Times New Roman"/>
        </w:rPr>
        <w:t xml:space="preserve">3.1 Księgowa akceptuje klienta organizatora i wysyła maila z prośbą </w:t>
      </w:r>
      <w:r>
        <w:rPr>
          <w:rFonts w:ascii="Times New Roman" w:hAnsi="Times New Roman"/>
        </w:rPr>
        <w:t>o wpłacenie zaliczki</w:t>
      </w:r>
    </w:p>
    <w:p w14:paraId="4B4BD44F" w14:textId="77777777" w:rsidR="00801219" w:rsidRDefault="00B66E44">
      <w:pPr>
        <w:rPr>
          <w:rFonts w:ascii="Times New Roman" w:hAnsi="Times New Roman"/>
        </w:rPr>
      </w:pPr>
      <w:r>
        <w:rPr>
          <w:rFonts w:ascii="Times New Roman" w:hAnsi="Times New Roman"/>
        </w:rPr>
        <w:t>3.2. Księgowa odrzuca klienta organizatora i wysyła mu maila z informacją czemu jego zlecenie nie zostało przyjęte</w:t>
      </w:r>
    </w:p>
    <w:p w14:paraId="4B4BD450" w14:textId="77777777" w:rsidR="00801219" w:rsidRDefault="00801219">
      <w:pPr>
        <w:rPr>
          <w:rFonts w:ascii="Times New Roman" w:hAnsi="Times New Roman"/>
        </w:rPr>
      </w:pPr>
    </w:p>
    <w:p w14:paraId="4B4BD451" w14:textId="77777777" w:rsidR="00801219" w:rsidRDefault="00B66E44">
      <w:pPr>
        <w:rPr>
          <w:rFonts w:ascii="Times New Roman" w:hAnsi="Times New Roman"/>
          <w:b/>
          <w:bCs/>
        </w:rPr>
      </w:pPr>
      <w:r>
        <w:rPr>
          <w:rFonts w:ascii="Times New Roman" w:hAnsi="Times New Roman"/>
          <w:b/>
          <w:bCs/>
        </w:rPr>
        <w:t>Zapisz firmę jako pośrednika:</w:t>
      </w:r>
    </w:p>
    <w:p w14:paraId="4B4BD452" w14:textId="77777777" w:rsidR="00801219" w:rsidRDefault="00B66E44">
      <w:pPr>
        <w:rPr>
          <w:rFonts w:ascii="Times New Roman" w:hAnsi="Times New Roman"/>
        </w:rPr>
      </w:pPr>
      <w:r>
        <w:rPr>
          <w:rFonts w:ascii="Times New Roman" w:hAnsi="Times New Roman"/>
        </w:rPr>
        <w:t>1. Firma pośrednika wchodzi na stronę zapisu</w:t>
      </w:r>
    </w:p>
    <w:p w14:paraId="4B4BD453" w14:textId="77777777" w:rsidR="00801219" w:rsidRDefault="00B66E44">
      <w:pPr>
        <w:rPr>
          <w:rFonts w:ascii="Times New Roman" w:hAnsi="Times New Roman"/>
        </w:rPr>
      </w:pPr>
      <w:r>
        <w:rPr>
          <w:rFonts w:ascii="Times New Roman" w:hAnsi="Times New Roman"/>
        </w:rPr>
        <w:t>2. System przekierowuje do odpowiedniego for</w:t>
      </w:r>
      <w:r>
        <w:rPr>
          <w:rFonts w:ascii="Times New Roman" w:hAnsi="Times New Roman"/>
        </w:rPr>
        <w:t>mularza</w:t>
      </w:r>
    </w:p>
    <w:p w14:paraId="4B4BD454" w14:textId="77777777" w:rsidR="00801219" w:rsidRDefault="00B66E44">
      <w:pPr>
        <w:rPr>
          <w:rFonts w:ascii="Times New Roman" w:hAnsi="Times New Roman"/>
        </w:rPr>
      </w:pPr>
      <w:r>
        <w:rPr>
          <w:rFonts w:ascii="Times New Roman" w:hAnsi="Times New Roman"/>
        </w:rPr>
        <w:t xml:space="preserve">3. Firma uzupełnia formularz niezbędnymi danymi </w:t>
      </w:r>
    </w:p>
    <w:p w14:paraId="4B4BD455" w14:textId="77777777" w:rsidR="00801219" w:rsidRDefault="00B66E44">
      <w:pPr>
        <w:rPr>
          <w:rFonts w:ascii="Times New Roman" w:hAnsi="Times New Roman"/>
        </w:rPr>
      </w:pPr>
      <w:r>
        <w:rPr>
          <w:rFonts w:ascii="Times New Roman" w:hAnsi="Times New Roman"/>
        </w:rPr>
        <w:t>4. System sprawdza poprawność wpisanych danych</w:t>
      </w:r>
    </w:p>
    <w:p w14:paraId="4B4BD456" w14:textId="77777777" w:rsidR="00801219" w:rsidRDefault="00B66E44">
      <w:pPr>
        <w:rPr>
          <w:rFonts w:ascii="Times New Roman" w:hAnsi="Times New Roman"/>
        </w:rPr>
      </w:pPr>
      <w:r>
        <w:rPr>
          <w:rFonts w:ascii="Times New Roman" w:hAnsi="Times New Roman"/>
        </w:rPr>
        <w:t>5.1. System wyświetla błąd i prosi o ich poprawienie</w:t>
      </w:r>
    </w:p>
    <w:p w14:paraId="4B4BD457" w14:textId="77777777" w:rsidR="00801219" w:rsidRDefault="00B66E44">
      <w:pPr>
        <w:rPr>
          <w:rFonts w:ascii="Times New Roman" w:hAnsi="Times New Roman"/>
        </w:rPr>
      </w:pPr>
      <w:r>
        <w:rPr>
          <w:rFonts w:ascii="Times New Roman" w:hAnsi="Times New Roman"/>
        </w:rPr>
        <w:t>5.2. System wysyła formularz kierownikowi</w:t>
      </w:r>
    </w:p>
    <w:p w14:paraId="4B4BD458" w14:textId="77777777" w:rsidR="00801219" w:rsidRDefault="00801219">
      <w:pPr>
        <w:rPr>
          <w:rFonts w:ascii="Times New Roman" w:hAnsi="Times New Roman"/>
          <w:b/>
          <w:bCs/>
        </w:rPr>
      </w:pPr>
    </w:p>
    <w:p w14:paraId="4B4BD459" w14:textId="77777777" w:rsidR="00801219" w:rsidRDefault="00B66E44">
      <w:pPr>
        <w:rPr>
          <w:rFonts w:ascii="Times New Roman" w:hAnsi="Times New Roman"/>
          <w:b/>
          <w:bCs/>
        </w:rPr>
      </w:pPr>
      <w:r>
        <w:rPr>
          <w:rFonts w:ascii="Times New Roman" w:hAnsi="Times New Roman"/>
          <w:b/>
          <w:bCs/>
        </w:rPr>
        <w:t>Zapisz pośrednika:</w:t>
      </w:r>
    </w:p>
    <w:p w14:paraId="4B4BD45A" w14:textId="77777777" w:rsidR="00801219" w:rsidRDefault="00B66E44">
      <w:pPr>
        <w:rPr>
          <w:rFonts w:ascii="Times New Roman" w:hAnsi="Times New Roman"/>
        </w:rPr>
      </w:pPr>
      <w:r>
        <w:rPr>
          <w:rFonts w:ascii="Times New Roman" w:hAnsi="Times New Roman"/>
        </w:rPr>
        <w:t xml:space="preserve">1. System dostarcza </w:t>
      </w:r>
      <w:r>
        <w:rPr>
          <w:rFonts w:ascii="Times New Roman" w:hAnsi="Times New Roman"/>
        </w:rPr>
        <w:t>kierownikowi formularz</w:t>
      </w:r>
    </w:p>
    <w:p w14:paraId="4B4BD45B" w14:textId="77777777" w:rsidR="00801219" w:rsidRDefault="00B66E44">
      <w:pPr>
        <w:rPr>
          <w:rFonts w:ascii="Times New Roman" w:hAnsi="Times New Roman"/>
        </w:rPr>
      </w:pPr>
      <w:r>
        <w:rPr>
          <w:rFonts w:ascii="Times New Roman" w:hAnsi="Times New Roman"/>
        </w:rPr>
        <w:t>2. Kierownik analizuje formularz</w:t>
      </w:r>
    </w:p>
    <w:p w14:paraId="4B4BD45C" w14:textId="77777777" w:rsidR="00801219" w:rsidRDefault="00B66E44">
      <w:pPr>
        <w:rPr>
          <w:rFonts w:ascii="Times New Roman" w:hAnsi="Times New Roman"/>
        </w:rPr>
      </w:pPr>
      <w:r>
        <w:rPr>
          <w:rFonts w:ascii="Times New Roman" w:hAnsi="Times New Roman"/>
        </w:rPr>
        <w:t>3.1. Kierownik akceptuje firmę pośrednika</w:t>
      </w:r>
    </w:p>
    <w:p w14:paraId="4B4BD45D" w14:textId="77777777" w:rsidR="00801219" w:rsidRDefault="00B66E44">
      <w:pPr>
        <w:rPr>
          <w:rFonts w:ascii="Times New Roman" w:hAnsi="Times New Roman"/>
        </w:rPr>
      </w:pPr>
      <w:r>
        <w:rPr>
          <w:rFonts w:ascii="Times New Roman" w:hAnsi="Times New Roman"/>
        </w:rPr>
        <w:t>4.1. System dodaje usługi firmy do oferty i wysyła email z potwierdzeniem współpracy</w:t>
      </w:r>
    </w:p>
    <w:p w14:paraId="4B4BD45E" w14:textId="77777777" w:rsidR="00801219" w:rsidRDefault="00B66E44">
      <w:pPr>
        <w:rPr>
          <w:rFonts w:ascii="Times New Roman" w:hAnsi="Times New Roman"/>
        </w:rPr>
      </w:pPr>
      <w:r>
        <w:rPr>
          <w:rFonts w:ascii="Times New Roman" w:hAnsi="Times New Roman"/>
        </w:rPr>
        <w:t>3.2. Kierownik odrzuca firmę pośrednika</w:t>
      </w:r>
    </w:p>
    <w:p w14:paraId="4B4BD45F" w14:textId="77777777" w:rsidR="00801219" w:rsidRDefault="00B66E44">
      <w:pPr>
        <w:rPr>
          <w:rFonts w:ascii="Times New Roman" w:hAnsi="Times New Roman"/>
        </w:rPr>
      </w:pPr>
      <w:r>
        <w:rPr>
          <w:rFonts w:ascii="Times New Roman" w:hAnsi="Times New Roman"/>
        </w:rPr>
        <w:t>4.2. System informuje o odrzuceni</w:t>
      </w:r>
      <w:r>
        <w:rPr>
          <w:rFonts w:ascii="Times New Roman" w:hAnsi="Times New Roman"/>
        </w:rPr>
        <w:t>u firmę pośrednika poprzez automatycznie generowanych email</w:t>
      </w:r>
    </w:p>
    <w:p w14:paraId="4B4BD460" w14:textId="77777777" w:rsidR="00801219" w:rsidRDefault="00801219">
      <w:pPr>
        <w:rPr>
          <w:rFonts w:ascii="Times New Roman" w:hAnsi="Times New Roman"/>
        </w:rPr>
      </w:pPr>
    </w:p>
    <w:p w14:paraId="4B4BD461" w14:textId="77777777" w:rsidR="00801219" w:rsidRDefault="00801219">
      <w:pPr>
        <w:rPr>
          <w:rFonts w:ascii="Times New Roman" w:hAnsi="Times New Roman"/>
        </w:rPr>
      </w:pPr>
    </w:p>
    <w:p w14:paraId="4B4BD462" w14:textId="77777777" w:rsidR="00801219" w:rsidRDefault="00B66E44">
      <w:pPr>
        <w:rPr>
          <w:rFonts w:ascii="Times New Roman" w:hAnsi="Times New Roman"/>
          <w:b/>
          <w:bCs/>
        </w:rPr>
      </w:pPr>
      <w:r>
        <w:rPr>
          <w:rFonts w:ascii="Times New Roman" w:hAnsi="Times New Roman"/>
          <w:b/>
          <w:bCs/>
        </w:rPr>
        <w:t>Zarządzaj formularzem:</w:t>
      </w:r>
    </w:p>
    <w:p w14:paraId="4B4BD463" w14:textId="77777777" w:rsidR="00801219" w:rsidRDefault="00B66E44">
      <w:pPr>
        <w:rPr>
          <w:rFonts w:ascii="Times New Roman" w:hAnsi="Times New Roman"/>
        </w:rPr>
      </w:pPr>
      <w:r>
        <w:rPr>
          <w:rFonts w:ascii="Times New Roman" w:hAnsi="Times New Roman"/>
        </w:rPr>
        <w:lastRenderedPageBreak/>
        <w:t>1. Pośrednik przegląda uzupełnione formularze</w:t>
      </w:r>
    </w:p>
    <w:p w14:paraId="4B4BD464" w14:textId="77777777" w:rsidR="00801219" w:rsidRDefault="00B66E44">
      <w:pPr>
        <w:rPr>
          <w:rFonts w:ascii="Times New Roman" w:hAnsi="Times New Roman"/>
        </w:rPr>
      </w:pPr>
      <w:r>
        <w:rPr>
          <w:rFonts w:ascii="Times New Roman" w:hAnsi="Times New Roman"/>
        </w:rPr>
        <w:t>2. Pośrednik wybiera formularz</w:t>
      </w:r>
    </w:p>
    <w:p w14:paraId="4B4BD465" w14:textId="77777777" w:rsidR="00801219" w:rsidRDefault="00B66E44">
      <w:pPr>
        <w:rPr>
          <w:rFonts w:ascii="Times New Roman" w:hAnsi="Times New Roman"/>
        </w:rPr>
      </w:pPr>
      <w:r>
        <w:rPr>
          <w:rFonts w:ascii="Times New Roman" w:hAnsi="Times New Roman"/>
        </w:rPr>
        <w:t>3. System wyświetla dostępne opcje formularzu</w:t>
      </w:r>
    </w:p>
    <w:p w14:paraId="4B4BD466" w14:textId="77777777" w:rsidR="00801219" w:rsidRDefault="00801219">
      <w:pPr>
        <w:rPr>
          <w:rFonts w:ascii="Times New Roman" w:hAnsi="Times New Roman"/>
        </w:rPr>
      </w:pPr>
    </w:p>
    <w:p w14:paraId="4B4BD467" w14:textId="77777777" w:rsidR="00801219" w:rsidRDefault="00B66E44">
      <w:pPr>
        <w:rPr>
          <w:rFonts w:ascii="Times New Roman" w:hAnsi="Times New Roman"/>
        </w:rPr>
      </w:pPr>
      <w:r>
        <w:rPr>
          <w:rFonts w:ascii="Times New Roman" w:hAnsi="Times New Roman"/>
        </w:rPr>
        <w:t>4.1. Pośrednik chce anulować formularz</w:t>
      </w:r>
    </w:p>
    <w:p w14:paraId="4B4BD468" w14:textId="77777777" w:rsidR="00801219" w:rsidRDefault="00B66E44">
      <w:pPr>
        <w:rPr>
          <w:rFonts w:ascii="Times New Roman" w:hAnsi="Times New Roman"/>
        </w:rPr>
      </w:pPr>
      <w:r>
        <w:rPr>
          <w:rFonts w:ascii="Times New Roman" w:hAnsi="Times New Roman"/>
        </w:rPr>
        <w:t>5.1. Sys</w:t>
      </w:r>
      <w:r>
        <w:rPr>
          <w:rFonts w:ascii="Times New Roman" w:hAnsi="Times New Roman"/>
        </w:rPr>
        <w:t>tem prosi o potwierdzenie rezygnacji poprzez podanie hasła</w:t>
      </w:r>
    </w:p>
    <w:p w14:paraId="4B4BD469" w14:textId="77777777" w:rsidR="00801219" w:rsidRDefault="00B66E44">
      <w:pPr>
        <w:rPr>
          <w:rFonts w:ascii="Times New Roman" w:hAnsi="Times New Roman"/>
        </w:rPr>
      </w:pPr>
      <w:r>
        <w:rPr>
          <w:rFonts w:ascii="Times New Roman" w:hAnsi="Times New Roman"/>
        </w:rPr>
        <w:t>6.1. Pośrednik podaje hasło</w:t>
      </w:r>
    </w:p>
    <w:p w14:paraId="4B4BD46A" w14:textId="77777777" w:rsidR="00801219" w:rsidRDefault="00B66E44">
      <w:pPr>
        <w:rPr>
          <w:rFonts w:ascii="Times New Roman" w:hAnsi="Times New Roman"/>
        </w:rPr>
      </w:pPr>
      <w:r>
        <w:rPr>
          <w:rFonts w:ascii="Times New Roman" w:hAnsi="Times New Roman"/>
        </w:rPr>
        <w:t xml:space="preserve">7.1. System anuluje formularz </w:t>
      </w:r>
    </w:p>
    <w:p w14:paraId="4B4BD46B" w14:textId="77777777" w:rsidR="00801219" w:rsidRDefault="00801219">
      <w:pPr>
        <w:rPr>
          <w:rFonts w:ascii="Times New Roman" w:hAnsi="Times New Roman"/>
        </w:rPr>
      </w:pPr>
    </w:p>
    <w:p w14:paraId="4B4BD46C" w14:textId="77777777" w:rsidR="00801219" w:rsidRDefault="00B66E44">
      <w:pPr>
        <w:rPr>
          <w:rFonts w:ascii="Times New Roman" w:hAnsi="Times New Roman"/>
        </w:rPr>
      </w:pPr>
      <w:r>
        <w:rPr>
          <w:rFonts w:ascii="Times New Roman" w:hAnsi="Times New Roman"/>
        </w:rPr>
        <w:t>4.2. Pośrednik chcę zmienić dane na formularzu</w:t>
      </w:r>
    </w:p>
    <w:p w14:paraId="4B4BD46D" w14:textId="77777777" w:rsidR="00801219" w:rsidRDefault="00B66E44">
      <w:pPr>
        <w:rPr>
          <w:rFonts w:ascii="Times New Roman" w:hAnsi="Times New Roman"/>
        </w:rPr>
      </w:pPr>
      <w:r>
        <w:rPr>
          <w:rFonts w:ascii="Times New Roman" w:hAnsi="Times New Roman"/>
        </w:rPr>
        <w:t>5.2. System prosi o ponowną autoryzację klienta</w:t>
      </w:r>
    </w:p>
    <w:p w14:paraId="4B4BD46E" w14:textId="77777777" w:rsidR="00801219" w:rsidRDefault="00B66E44">
      <w:pPr>
        <w:rPr>
          <w:rFonts w:ascii="Times New Roman" w:hAnsi="Times New Roman"/>
        </w:rPr>
      </w:pPr>
      <w:r>
        <w:rPr>
          <w:rFonts w:ascii="Times New Roman" w:hAnsi="Times New Roman"/>
        </w:rPr>
        <w:t>6.2. Pośrednik może zmienić dane</w:t>
      </w:r>
    </w:p>
    <w:p w14:paraId="4B4BD46F" w14:textId="77777777" w:rsidR="00801219" w:rsidRDefault="00B66E44">
      <w:pPr>
        <w:rPr>
          <w:rFonts w:ascii="Times New Roman" w:hAnsi="Times New Roman"/>
          <w:b/>
          <w:bCs/>
        </w:rPr>
      </w:pPr>
      <w:r>
        <w:rPr>
          <w:rFonts w:ascii="Times New Roman" w:hAnsi="Times New Roman"/>
          <w:b/>
          <w:bCs/>
        </w:rPr>
        <w:t>Weryfikuj imprezę:</w:t>
      </w:r>
    </w:p>
    <w:p w14:paraId="4B4BD470" w14:textId="77777777" w:rsidR="00801219" w:rsidRDefault="00B66E44">
      <w:pPr>
        <w:rPr>
          <w:rFonts w:ascii="Times New Roman" w:hAnsi="Times New Roman"/>
        </w:rPr>
      </w:pPr>
      <w:r>
        <w:rPr>
          <w:rFonts w:ascii="Times New Roman" w:hAnsi="Times New Roman"/>
        </w:rPr>
        <w:t>1. Po zaakceptowaniu formularza przez klienta organizatora system wysyła formularz do księgowej</w:t>
      </w:r>
    </w:p>
    <w:p w14:paraId="4B4BD471" w14:textId="77777777" w:rsidR="00801219" w:rsidRDefault="00B66E44">
      <w:pPr>
        <w:rPr>
          <w:rFonts w:ascii="Times New Roman" w:hAnsi="Times New Roman"/>
        </w:rPr>
      </w:pPr>
      <w:r>
        <w:rPr>
          <w:rFonts w:ascii="Times New Roman" w:hAnsi="Times New Roman"/>
        </w:rPr>
        <w:t>2. Księgowa analizuje formularz, sprawdza wszystkie dane oraz wypłacalność klienta</w:t>
      </w:r>
    </w:p>
    <w:p w14:paraId="4B4BD472" w14:textId="77777777" w:rsidR="00801219" w:rsidRDefault="00B66E44">
      <w:pPr>
        <w:rPr>
          <w:rFonts w:ascii="Times New Roman" w:hAnsi="Times New Roman"/>
        </w:rPr>
      </w:pPr>
      <w:r>
        <w:rPr>
          <w:rFonts w:ascii="Times New Roman" w:hAnsi="Times New Roman"/>
        </w:rPr>
        <w:t>3.1 Księgowa akceptuje imprezę klienta organizatora i wysy</w:t>
      </w:r>
      <w:r>
        <w:rPr>
          <w:rFonts w:ascii="Times New Roman" w:hAnsi="Times New Roman"/>
        </w:rPr>
        <w:t>ła maila z prośbą o wpłacenie zaliczki</w:t>
      </w:r>
    </w:p>
    <w:p w14:paraId="4B4BD473" w14:textId="77777777" w:rsidR="00801219" w:rsidRDefault="00B66E44">
      <w:pPr>
        <w:rPr>
          <w:rFonts w:ascii="Times New Roman" w:hAnsi="Times New Roman"/>
        </w:rPr>
      </w:pPr>
      <w:r>
        <w:rPr>
          <w:rFonts w:ascii="Times New Roman" w:hAnsi="Times New Roman"/>
        </w:rPr>
        <w:t>3.2. Księgowa odrzuca imprezę klienta organizatora i wysyła mu maila z informacją czemu jego zlecenie nie zostało przyjęte</w:t>
      </w:r>
    </w:p>
    <w:p w14:paraId="4B4BD474" w14:textId="77777777" w:rsidR="00801219" w:rsidRDefault="00B66E44">
      <w:pPr>
        <w:rPr>
          <w:rFonts w:ascii="Times New Roman" w:hAnsi="Times New Roman"/>
          <w:b/>
          <w:bCs/>
        </w:rPr>
      </w:pPr>
      <w:r>
        <w:rPr>
          <w:rFonts w:ascii="Times New Roman" w:hAnsi="Times New Roman"/>
          <w:b/>
          <w:bCs/>
        </w:rPr>
        <w:t>Zgłoś imprezę:</w:t>
      </w:r>
    </w:p>
    <w:p w14:paraId="4B4BD475" w14:textId="77777777" w:rsidR="00801219" w:rsidRDefault="00B66E44">
      <w:pPr>
        <w:rPr>
          <w:rFonts w:ascii="Times New Roman" w:hAnsi="Times New Roman"/>
        </w:rPr>
      </w:pPr>
      <w:r>
        <w:rPr>
          <w:rFonts w:ascii="Times New Roman" w:hAnsi="Times New Roman"/>
        </w:rPr>
        <w:t>1. Klient wchodzi na stronę</w:t>
      </w:r>
    </w:p>
    <w:p w14:paraId="4B4BD476" w14:textId="77777777" w:rsidR="00801219" w:rsidRDefault="00B66E44">
      <w:pPr>
        <w:rPr>
          <w:rFonts w:ascii="Times New Roman" w:hAnsi="Times New Roman"/>
        </w:rPr>
      </w:pPr>
      <w:r>
        <w:rPr>
          <w:rFonts w:ascii="Times New Roman" w:hAnsi="Times New Roman"/>
        </w:rPr>
        <w:t xml:space="preserve">2. Klient zgłasza chęć zorganizowania </w:t>
      </w:r>
      <w:r>
        <w:rPr>
          <w:rFonts w:ascii="Times New Roman" w:hAnsi="Times New Roman"/>
        </w:rPr>
        <w:t>imprezy klikając przycisk „stwórz imprezę”</w:t>
      </w:r>
    </w:p>
    <w:p w14:paraId="4B4BD477" w14:textId="77777777" w:rsidR="00801219" w:rsidRDefault="00B66E44">
      <w:pPr>
        <w:rPr>
          <w:rFonts w:ascii="Times New Roman" w:hAnsi="Times New Roman"/>
        </w:rPr>
      </w:pPr>
      <w:r>
        <w:rPr>
          <w:rFonts w:ascii="Times New Roman" w:hAnsi="Times New Roman"/>
        </w:rPr>
        <w:t>3. Klient wypełnia formularz</w:t>
      </w:r>
    </w:p>
    <w:p w14:paraId="4B4BD478" w14:textId="77777777" w:rsidR="00801219" w:rsidRDefault="00B66E44">
      <w:pPr>
        <w:rPr>
          <w:rFonts w:ascii="Times New Roman" w:hAnsi="Times New Roman"/>
        </w:rPr>
      </w:pPr>
      <w:r>
        <w:rPr>
          <w:rFonts w:ascii="Times New Roman" w:hAnsi="Times New Roman"/>
        </w:rPr>
        <w:t>4. System prosi o potwierdzenie przesłania formularzu</w:t>
      </w:r>
    </w:p>
    <w:p w14:paraId="4B4BD479" w14:textId="77777777" w:rsidR="00801219" w:rsidRDefault="00B66E44">
      <w:pPr>
        <w:rPr>
          <w:rFonts w:ascii="Times New Roman" w:hAnsi="Times New Roman"/>
        </w:rPr>
      </w:pPr>
      <w:r>
        <w:rPr>
          <w:rFonts w:ascii="Times New Roman" w:hAnsi="Times New Roman"/>
        </w:rPr>
        <w:t>5. System sprawdza poprawność wypełnionego formularzu</w:t>
      </w:r>
    </w:p>
    <w:p w14:paraId="4B4BD47A" w14:textId="77777777" w:rsidR="00801219" w:rsidRDefault="00B66E44">
      <w:pPr>
        <w:rPr>
          <w:rFonts w:ascii="Times New Roman" w:hAnsi="Times New Roman"/>
        </w:rPr>
      </w:pPr>
      <w:r>
        <w:rPr>
          <w:rFonts w:ascii="Times New Roman" w:hAnsi="Times New Roman"/>
        </w:rPr>
        <w:t>6. System wysyła formularz do pracownika odpowiedzialnego za organizację</w:t>
      </w:r>
    </w:p>
    <w:p w14:paraId="4B4BD47B" w14:textId="77777777" w:rsidR="00801219" w:rsidRDefault="00801219">
      <w:pPr>
        <w:rPr>
          <w:rFonts w:ascii="Times New Roman" w:hAnsi="Times New Roman"/>
        </w:rPr>
      </w:pPr>
    </w:p>
    <w:p w14:paraId="4B4BD47C" w14:textId="77777777" w:rsidR="00801219" w:rsidRDefault="00B66E44">
      <w:pPr>
        <w:rPr>
          <w:rFonts w:ascii="Times New Roman" w:hAnsi="Times New Roman"/>
        </w:rPr>
      </w:pPr>
      <w:r>
        <w:rPr>
          <w:rFonts w:ascii="Times New Roman" w:hAnsi="Times New Roman"/>
        </w:rPr>
        <w:t>3.</w:t>
      </w:r>
      <w:r>
        <w:rPr>
          <w:rFonts w:ascii="Times New Roman" w:hAnsi="Times New Roman"/>
        </w:rPr>
        <w:t>1. Klient anuluje edycję formularza</w:t>
      </w:r>
    </w:p>
    <w:p w14:paraId="4B4BD47D" w14:textId="77777777" w:rsidR="00801219" w:rsidRDefault="00B66E44">
      <w:pPr>
        <w:rPr>
          <w:rFonts w:ascii="Times New Roman" w:hAnsi="Times New Roman"/>
        </w:rPr>
      </w:pPr>
      <w:r>
        <w:rPr>
          <w:rFonts w:ascii="Times New Roman" w:hAnsi="Times New Roman"/>
        </w:rPr>
        <w:t>3.2. System prosi o potwierdzenie</w:t>
      </w:r>
    </w:p>
    <w:p w14:paraId="4B4BD47E" w14:textId="77777777" w:rsidR="00801219" w:rsidRDefault="00B66E44">
      <w:pPr>
        <w:rPr>
          <w:rFonts w:ascii="Times New Roman" w:hAnsi="Times New Roman"/>
        </w:rPr>
      </w:pPr>
      <w:r>
        <w:rPr>
          <w:rFonts w:ascii="Times New Roman" w:hAnsi="Times New Roman"/>
        </w:rPr>
        <w:t>3.3. Klient zatwierdza anulowanie</w:t>
      </w:r>
    </w:p>
    <w:p w14:paraId="4B4BD47F" w14:textId="77777777" w:rsidR="00801219" w:rsidRDefault="00801219">
      <w:pPr>
        <w:rPr>
          <w:rFonts w:ascii="Times New Roman" w:hAnsi="Times New Roman"/>
        </w:rPr>
      </w:pPr>
    </w:p>
    <w:p w14:paraId="4B4BD480" w14:textId="77777777" w:rsidR="00801219" w:rsidRDefault="00B66E44">
      <w:pPr>
        <w:rPr>
          <w:rFonts w:ascii="Times New Roman" w:hAnsi="Times New Roman"/>
        </w:rPr>
      </w:pPr>
      <w:r>
        <w:rPr>
          <w:rFonts w:ascii="Times New Roman" w:hAnsi="Times New Roman"/>
        </w:rPr>
        <w:t>3.3.1 klient odrzuca potwierdzenie</w:t>
      </w:r>
    </w:p>
    <w:p w14:paraId="4B4BD481" w14:textId="77777777" w:rsidR="00801219" w:rsidRDefault="00B66E44">
      <w:pPr>
        <w:rPr>
          <w:rFonts w:ascii="Times New Roman" w:hAnsi="Times New Roman"/>
        </w:rPr>
      </w:pPr>
      <w:r>
        <w:rPr>
          <w:rFonts w:ascii="Times New Roman" w:hAnsi="Times New Roman"/>
        </w:rPr>
        <w:t>3.3.2. klient wraca do edycji formularza</w:t>
      </w:r>
    </w:p>
    <w:p w14:paraId="4B4BD482" w14:textId="77777777" w:rsidR="00801219" w:rsidRDefault="00801219">
      <w:pPr>
        <w:rPr>
          <w:rFonts w:ascii="Times New Roman" w:hAnsi="Times New Roman"/>
        </w:rPr>
      </w:pPr>
    </w:p>
    <w:p w14:paraId="4B4BD483" w14:textId="77777777" w:rsidR="00801219" w:rsidRDefault="00B66E44">
      <w:pPr>
        <w:rPr>
          <w:rFonts w:ascii="Times New Roman" w:hAnsi="Times New Roman"/>
        </w:rPr>
      </w:pPr>
      <w:r>
        <w:rPr>
          <w:rFonts w:ascii="Times New Roman" w:hAnsi="Times New Roman"/>
        </w:rPr>
        <w:lastRenderedPageBreak/>
        <w:t>5.1. System pokazuje błąd</w:t>
      </w:r>
    </w:p>
    <w:p w14:paraId="4B4BD484" w14:textId="77777777" w:rsidR="00801219" w:rsidRDefault="00B66E44">
      <w:pPr>
        <w:rPr>
          <w:rFonts w:ascii="Times New Roman" w:hAnsi="Times New Roman"/>
        </w:rPr>
      </w:pPr>
      <w:r>
        <w:rPr>
          <w:rFonts w:ascii="Times New Roman" w:hAnsi="Times New Roman"/>
        </w:rPr>
        <w:t>5.2. Klient poprawia formularz</w:t>
      </w:r>
    </w:p>
    <w:p w14:paraId="4B4BD485" w14:textId="77777777" w:rsidR="00801219" w:rsidRDefault="00B66E44">
      <w:pPr>
        <w:rPr>
          <w:rFonts w:ascii="Times New Roman" w:hAnsi="Times New Roman"/>
        </w:rPr>
      </w:pPr>
      <w:r>
        <w:rPr>
          <w:rFonts w:ascii="Times New Roman" w:hAnsi="Times New Roman"/>
        </w:rPr>
        <w:t>5.3. Klient zatwi</w:t>
      </w:r>
      <w:r>
        <w:rPr>
          <w:rFonts w:ascii="Times New Roman" w:hAnsi="Times New Roman"/>
        </w:rPr>
        <w:t>erdza formularz</w:t>
      </w:r>
    </w:p>
    <w:p w14:paraId="4B4BD486" w14:textId="77777777" w:rsidR="00801219" w:rsidRDefault="00B66E44">
      <w:pPr>
        <w:rPr>
          <w:rFonts w:ascii="Times New Roman" w:hAnsi="Times New Roman"/>
        </w:rPr>
      </w:pPr>
      <w:r>
        <w:rPr>
          <w:rFonts w:ascii="Times New Roman" w:hAnsi="Times New Roman"/>
        </w:rPr>
        <w:t>5.4. System sprawdza formularz</w:t>
      </w:r>
    </w:p>
    <w:p w14:paraId="4B4BD487" w14:textId="77777777" w:rsidR="00801219" w:rsidRDefault="00B66E44">
      <w:pPr>
        <w:rPr>
          <w:rFonts w:ascii="Times New Roman" w:hAnsi="Times New Roman"/>
        </w:rPr>
      </w:pPr>
      <w:r>
        <w:rPr>
          <w:rFonts w:ascii="Times New Roman" w:hAnsi="Times New Roman"/>
        </w:rPr>
        <w:t>5.5. System zatwierdza formularz</w:t>
      </w:r>
    </w:p>
    <w:p w14:paraId="4B4BD488" w14:textId="77777777" w:rsidR="00801219" w:rsidRDefault="00801219">
      <w:pPr>
        <w:rPr>
          <w:rFonts w:ascii="Times New Roman" w:hAnsi="Times New Roman"/>
          <w:b/>
          <w:bCs/>
        </w:rPr>
      </w:pPr>
    </w:p>
    <w:p w14:paraId="4B4BD489" w14:textId="77777777" w:rsidR="00801219" w:rsidRDefault="00B66E44">
      <w:pPr>
        <w:rPr>
          <w:rFonts w:ascii="Times New Roman" w:hAnsi="Times New Roman"/>
          <w:b/>
          <w:bCs/>
        </w:rPr>
      </w:pPr>
      <w:r>
        <w:rPr>
          <w:rFonts w:ascii="Times New Roman" w:hAnsi="Times New Roman"/>
          <w:b/>
          <w:bCs/>
        </w:rPr>
        <w:t>Zgłoś usterkę:</w:t>
      </w:r>
    </w:p>
    <w:p w14:paraId="4B4BD48A" w14:textId="77777777" w:rsidR="00801219" w:rsidRDefault="00B66E44">
      <w:pPr>
        <w:rPr>
          <w:rFonts w:ascii="Times New Roman" w:hAnsi="Times New Roman"/>
        </w:rPr>
      </w:pPr>
      <w:r>
        <w:rPr>
          <w:rFonts w:ascii="Times New Roman" w:hAnsi="Times New Roman"/>
        </w:rPr>
        <w:t>1. Pracownik po zobaczeniu usterki wchodzi w zakładkę zgłoś usterkę</w:t>
      </w:r>
    </w:p>
    <w:p w14:paraId="4B4BD48B" w14:textId="77777777" w:rsidR="00801219" w:rsidRDefault="00B66E44">
      <w:pPr>
        <w:rPr>
          <w:rFonts w:ascii="Times New Roman" w:hAnsi="Times New Roman"/>
        </w:rPr>
      </w:pPr>
      <w:r>
        <w:rPr>
          <w:rFonts w:ascii="Times New Roman" w:hAnsi="Times New Roman"/>
        </w:rPr>
        <w:t>2. System wyświetla odpowiedni formularz zgłoszenia</w:t>
      </w:r>
    </w:p>
    <w:p w14:paraId="4B4BD48C" w14:textId="77777777" w:rsidR="00801219" w:rsidRDefault="00B66E44">
      <w:pPr>
        <w:rPr>
          <w:rFonts w:ascii="Times New Roman" w:hAnsi="Times New Roman"/>
        </w:rPr>
      </w:pPr>
      <w:r>
        <w:rPr>
          <w:rFonts w:ascii="Times New Roman" w:hAnsi="Times New Roman"/>
        </w:rPr>
        <w:t>3. Pracownik uzupełnia go odpowiednimi d</w:t>
      </w:r>
      <w:r>
        <w:rPr>
          <w:rFonts w:ascii="Times New Roman" w:hAnsi="Times New Roman"/>
        </w:rPr>
        <w:t>anymi i krótkim opisem usterki</w:t>
      </w:r>
    </w:p>
    <w:p w14:paraId="4B4BD48D" w14:textId="77777777" w:rsidR="00801219" w:rsidRDefault="00B66E44">
      <w:pPr>
        <w:rPr>
          <w:rFonts w:ascii="Times New Roman" w:hAnsi="Times New Roman"/>
        </w:rPr>
      </w:pPr>
      <w:r>
        <w:rPr>
          <w:rFonts w:ascii="Times New Roman" w:hAnsi="Times New Roman"/>
        </w:rPr>
        <w:t>4. System prosi o potwierdzenie zgłoszenia usterki</w:t>
      </w:r>
    </w:p>
    <w:p w14:paraId="4B4BD48E" w14:textId="77777777" w:rsidR="00801219" w:rsidRDefault="00B66E44">
      <w:pPr>
        <w:rPr>
          <w:rFonts w:ascii="Times New Roman" w:hAnsi="Times New Roman"/>
        </w:rPr>
      </w:pPr>
      <w:r>
        <w:rPr>
          <w:rFonts w:ascii="Times New Roman" w:hAnsi="Times New Roman"/>
        </w:rPr>
        <w:t>5.1. Pracownik anuluje zgłoszenie</w:t>
      </w:r>
    </w:p>
    <w:p w14:paraId="4B4BD48F" w14:textId="77777777" w:rsidR="00801219" w:rsidRDefault="00B66E44">
      <w:pPr>
        <w:rPr>
          <w:rFonts w:ascii="Times New Roman" w:hAnsi="Times New Roman"/>
        </w:rPr>
      </w:pPr>
      <w:r>
        <w:rPr>
          <w:rFonts w:ascii="Times New Roman" w:hAnsi="Times New Roman"/>
        </w:rPr>
        <w:t>6.1. Pracownik wychodzi z formularza</w:t>
      </w:r>
    </w:p>
    <w:p w14:paraId="4B4BD490" w14:textId="77777777" w:rsidR="00801219" w:rsidRDefault="00B66E44">
      <w:pPr>
        <w:rPr>
          <w:rFonts w:ascii="Times New Roman" w:hAnsi="Times New Roman"/>
        </w:rPr>
      </w:pPr>
      <w:r>
        <w:rPr>
          <w:rFonts w:ascii="Times New Roman" w:hAnsi="Times New Roman"/>
        </w:rPr>
        <w:t>5.2. Pracownik potwierdza wysłanie</w:t>
      </w:r>
    </w:p>
    <w:p w14:paraId="4B4BD491" w14:textId="77777777" w:rsidR="00801219" w:rsidRDefault="00B66E44">
      <w:pPr>
        <w:rPr>
          <w:rFonts w:ascii="Times New Roman" w:hAnsi="Times New Roman"/>
        </w:rPr>
      </w:pPr>
      <w:r>
        <w:rPr>
          <w:rFonts w:ascii="Times New Roman" w:hAnsi="Times New Roman"/>
        </w:rPr>
        <w:t>6.2. System wysyła zgłoszenie zespołowi technicznemu</w:t>
      </w:r>
    </w:p>
    <w:p w14:paraId="4B4BD492" w14:textId="77777777" w:rsidR="00801219" w:rsidRDefault="00801219">
      <w:pPr>
        <w:rPr>
          <w:rFonts w:ascii="Times New Roman" w:hAnsi="Times New Roman"/>
        </w:rPr>
      </w:pPr>
    </w:p>
    <w:p w14:paraId="4B4BD493" w14:textId="77777777" w:rsidR="00801219" w:rsidRDefault="00B66E44">
      <w:pPr>
        <w:rPr>
          <w:rFonts w:ascii="Times New Roman" w:hAnsi="Times New Roman"/>
          <w:b/>
          <w:bCs/>
        </w:rPr>
      </w:pPr>
      <w:r>
        <w:rPr>
          <w:rFonts w:ascii="Times New Roman" w:hAnsi="Times New Roman"/>
          <w:b/>
          <w:bCs/>
        </w:rPr>
        <w:t>Zarządzaj usterką:</w:t>
      </w:r>
    </w:p>
    <w:p w14:paraId="4B4BD494" w14:textId="77777777" w:rsidR="00801219" w:rsidRDefault="00B66E44">
      <w:pPr>
        <w:rPr>
          <w:rFonts w:ascii="Times New Roman" w:hAnsi="Times New Roman"/>
        </w:rPr>
      </w:pPr>
      <w:r>
        <w:rPr>
          <w:rFonts w:ascii="Times New Roman" w:hAnsi="Times New Roman"/>
        </w:rPr>
        <w:t>1. Zespół przegląda listę nowych usterek</w:t>
      </w:r>
    </w:p>
    <w:p w14:paraId="4B4BD495" w14:textId="77777777" w:rsidR="00801219" w:rsidRDefault="00B66E44">
      <w:pPr>
        <w:rPr>
          <w:rFonts w:ascii="Times New Roman" w:hAnsi="Times New Roman"/>
        </w:rPr>
      </w:pPr>
      <w:r>
        <w:rPr>
          <w:rFonts w:ascii="Times New Roman" w:hAnsi="Times New Roman"/>
        </w:rPr>
        <w:t>2. Zespół techniczny przyjmuje nowe zgłoszenie i zmienia jego stan na przyjęte</w:t>
      </w:r>
    </w:p>
    <w:p w14:paraId="4B4BD496" w14:textId="77777777" w:rsidR="00801219" w:rsidRDefault="00B66E44">
      <w:pPr>
        <w:rPr>
          <w:rFonts w:ascii="Times New Roman" w:hAnsi="Times New Roman"/>
        </w:rPr>
      </w:pPr>
      <w:r>
        <w:rPr>
          <w:rFonts w:ascii="Times New Roman" w:hAnsi="Times New Roman"/>
        </w:rPr>
        <w:t>3.System wyświetla dostępne opcje zgłoszenia</w:t>
      </w:r>
    </w:p>
    <w:p w14:paraId="4B4BD497" w14:textId="77777777" w:rsidR="00801219" w:rsidRDefault="00801219">
      <w:pPr>
        <w:rPr>
          <w:rFonts w:ascii="Times New Roman" w:hAnsi="Times New Roman"/>
        </w:rPr>
      </w:pPr>
    </w:p>
    <w:p w14:paraId="4B4BD498" w14:textId="77777777" w:rsidR="00801219" w:rsidRDefault="00B66E44">
      <w:pPr>
        <w:rPr>
          <w:rFonts w:ascii="Times New Roman" w:hAnsi="Times New Roman"/>
        </w:rPr>
      </w:pPr>
      <w:r>
        <w:rPr>
          <w:rFonts w:ascii="Times New Roman" w:hAnsi="Times New Roman"/>
        </w:rPr>
        <w:t>4.1. Zespół po naprawie wybiera opcję rozwiąż usterkę</w:t>
      </w:r>
    </w:p>
    <w:p w14:paraId="4B4BD499" w14:textId="77777777" w:rsidR="00801219" w:rsidRDefault="00B66E44">
      <w:pPr>
        <w:rPr>
          <w:rFonts w:ascii="Times New Roman" w:hAnsi="Times New Roman"/>
        </w:rPr>
      </w:pPr>
      <w:r>
        <w:rPr>
          <w:rFonts w:ascii="Times New Roman" w:hAnsi="Times New Roman"/>
        </w:rPr>
        <w:t>5.1. System zmien</w:t>
      </w:r>
      <w:r>
        <w:rPr>
          <w:rFonts w:ascii="Times New Roman" w:hAnsi="Times New Roman"/>
        </w:rPr>
        <w:t>ia stan usterki na rozwiązaną i dodaje ją do archiwum</w:t>
      </w:r>
    </w:p>
    <w:p w14:paraId="4B4BD49A" w14:textId="77777777" w:rsidR="00801219" w:rsidRDefault="00801219">
      <w:pPr>
        <w:rPr>
          <w:rFonts w:ascii="Times New Roman" w:hAnsi="Times New Roman"/>
        </w:rPr>
      </w:pPr>
    </w:p>
    <w:p w14:paraId="4B4BD49B" w14:textId="77777777" w:rsidR="00801219" w:rsidRDefault="00B66E44">
      <w:pPr>
        <w:rPr>
          <w:rFonts w:ascii="Times New Roman" w:hAnsi="Times New Roman"/>
        </w:rPr>
      </w:pPr>
      <w:r>
        <w:rPr>
          <w:rFonts w:ascii="Times New Roman" w:hAnsi="Times New Roman"/>
        </w:rPr>
        <w:t>4.2. Zespół wybiera opcję szczegóły</w:t>
      </w:r>
    </w:p>
    <w:p w14:paraId="4B4BD49C" w14:textId="77777777" w:rsidR="00801219" w:rsidRDefault="00B66E44">
      <w:pPr>
        <w:rPr>
          <w:rFonts w:ascii="Times New Roman" w:hAnsi="Times New Roman"/>
        </w:rPr>
      </w:pPr>
      <w:r>
        <w:rPr>
          <w:rFonts w:ascii="Times New Roman" w:hAnsi="Times New Roman"/>
        </w:rPr>
        <w:t>5.2. System wyświetla szczegółowe informację o usterce</w:t>
      </w:r>
    </w:p>
    <w:p w14:paraId="4B4BD49D" w14:textId="77777777" w:rsidR="00801219" w:rsidRDefault="00801219">
      <w:pPr>
        <w:rPr>
          <w:rFonts w:ascii="Times New Roman" w:hAnsi="Times New Roman"/>
        </w:rPr>
      </w:pPr>
    </w:p>
    <w:p w14:paraId="4B4BD49E" w14:textId="77777777" w:rsidR="00801219" w:rsidRDefault="00B66E44">
      <w:pPr>
        <w:rPr>
          <w:rFonts w:ascii="Times New Roman" w:hAnsi="Times New Roman"/>
        </w:rPr>
      </w:pPr>
      <w:r>
        <w:rPr>
          <w:rFonts w:ascii="Times New Roman" w:hAnsi="Times New Roman"/>
        </w:rPr>
        <w:t xml:space="preserve">4.3. Zespół nadaje usterce priorytet </w:t>
      </w:r>
    </w:p>
    <w:p w14:paraId="4B4BD49F" w14:textId="77777777" w:rsidR="00801219" w:rsidRDefault="00801219">
      <w:pPr>
        <w:rPr>
          <w:rFonts w:ascii="Times New Roman" w:hAnsi="Times New Roman"/>
        </w:rPr>
      </w:pPr>
    </w:p>
    <w:p w14:paraId="4B4BD4A0" w14:textId="77777777" w:rsidR="00801219" w:rsidRDefault="00B66E44">
      <w:pPr>
        <w:rPr>
          <w:rFonts w:ascii="Times New Roman" w:hAnsi="Times New Roman"/>
        </w:rPr>
      </w:pPr>
      <w:r>
        <w:rPr>
          <w:rFonts w:ascii="Times New Roman" w:hAnsi="Times New Roman"/>
        </w:rPr>
        <w:t>4.4. Zespół anuluje przeglądanie usterki i wraca do przeglądania listy</w:t>
      </w:r>
      <w:r>
        <w:rPr>
          <w:rFonts w:ascii="Times New Roman" w:hAnsi="Times New Roman"/>
        </w:rPr>
        <w:t xml:space="preserve"> usterek</w:t>
      </w:r>
    </w:p>
    <w:p w14:paraId="4B4BD4A1" w14:textId="77777777" w:rsidR="00801219" w:rsidRDefault="00801219">
      <w:pPr>
        <w:rPr>
          <w:rFonts w:ascii="Times New Roman" w:hAnsi="Times New Roman"/>
        </w:rPr>
      </w:pPr>
    </w:p>
    <w:p w14:paraId="4B4BD4A2" w14:textId="77777777" w:rsidR="00801219" w:rsidRDefault="00801219">
      <w:pPr>
        <w:rPr>
          <w:rFonts w:ascii="Times New Roman" w:hAnsi="Times New Roman"/>
        </w:rPr>
      </w:pPr>
    </w:p>
    <w:p w14:paraId="4B4BD4A3" w14:textId="77777777" w:rsidR="00801219" w:rsidRDefault="00B66E44">
      <w:pPr>
        <w:jc w:val="center"/>
        <w:rPr>
          <w:rFonts w:ascii="Times New Roman" w:hAnsi="Times New Roman"/>
          <w:b/>
          <w:bCs/>
          <w:sz w:val="28"/>
          <w:szCs w:val="28"/>
        </w:rPr>
      </w:pPr>
      <w:r>
        <w:rPr>
          <w:rFonts w:ascii="Times New Roman" w:hAnsi="Times New Roman"/>
          <w:b/>
          <w:bCs/>
          <w:sz w:val="28"/>
          <w:szCs w:val="28"/>
        </w:rPr>
        <w:t>Słownik pojęć systemowych</w:t>
      </w:r>
    </w:p>
    <w:p w14:paraId="4B4BD4A4" w14:textId="77777777" w:rsidR="00801219" w:rsidRDefault="00B66E44">
      <w:r>
        <w:rPr>
          <w:rFonts w:ascii="Times New Roman" w:hAnsi="Times New Roman"/>
        </w:rPr>
        <w:lastRenderedPageBreak/>
        <w:t>Impreza publiczna = to impreza masowa</w:t>
      </w:r>
      <w:r>
        <w:rPr>
          <w:rFonts w:ascii="Times New Roman" w:hAnsi="Times New Roman"/>
          <w:shd w:val="clear" w:color="auto" w:fill="FFFFFF"/>
        </w:rPr>
        <w:t xml:space="preserve"> artystyczno-rozrywkowa albo impreza sportowa, podczas której liczba widzów wynosi przynajmniej 500. Oraz mniejsze imprezy na które wstęp mają osoby z biletem</w:t>
      </w:r>
    </w:p>
    <w:p w14:paraId="4B4BD4A5" w14:textId="77777777" w:rsidR="00801219" w:rsidRDefault="00B66E44">
      <w:pPr>
        <w:rPr>
          <w:rFonts w:ascii="Times New Roman" w:hAnsi="Times New Roman"/>
        </w:rPr>
      </w:pPr>
      <w:r>
        <w:rPr>
          <w:rFonts w:ascii="Times New Roman" w:hAnsi="Times New Roman"/>
        </w:rPr>
        <w:t xml:space="preserve">Impreza </w:t>
      </w:r>
      <w:r>
        <w:rPr>
          <w:rFonts w:ascii="Times New Roman" w:hAnsi="Times New Roman"/>
        </w:rPr>
        <w:t>prywatna= to impreza odbywająca się na terenie prywatnym na której będzie mniej niż 100 osób</w:t>
      </w:r>
    </w:p>
    <w:p w14:paraId="4B4BD4A6" w14:textId="77777777" w:rsidR="00801219" w:rsidRDefault="00B66E44">
      <w:r>
        <w:rPr>
          <w:rFonts w:ascii="Times New Roman" w:hAnsi="Times New Roman"/>
        </w:rPr>
        <w:t>Filtr imprez=</w:t>
      </w:r>
      <w:r>
        <w:rPr>
          <w:rFonts w:ascii="Arial" w:hAnsi="Arial" w:cs="Arial"/>
          <w:color w:val="202122"/>
          <w:sz w:val="21"/>
          <w:szCs w:val="21"/>
          <w:shd w:val="clear" w:color="auto" w:fill="FFFFFF"/>
        </w:rPr>
        <w:t xml:space="preserve"> </w:t>
      </w:r>
      <w:r>
        <w:rPr>
          <w:rFonts w:ascii="Times New Roman" w:hAnsi="Times New Roman"/>
          <w:color w:val="202122"/>
          <w:shd w:val="clear" w:color="auto" w:fill="FFFFFF"/>
        </w:rPr>
        <w:t>program, który z danych wejściowych usuwa niepotrzebne, niechciane dane i udostępnia resztę w postaci danych wyjściowych</w:t>
      </w:r>
      <w:r>
        <w:rPr>
          <w:rFonts w:ascii="Arial" w:hAnsi="Arial" w:cs="Arial"/>
          <w:color w:val="202122"/>
          <w:sz w:val="21"/>
          <w:szCs w:val="21"/>
          <w:shd w:val="clear" w:color="auto" w:fill="FFFFFF"/>
        </w:rPr>
        <w:t xml:space="preserve">. </w:t>
      </w:r>
      <w:r>
        <w:rPr>
          <w:rFonts w:ascii="Times New Roman" w:hAnsi="Times New Roman"/>
          <w:color w:val="202122"/>
          <w:shd w:val="clear" w:color="auto" w:fill="FFFFFF"/>
        </w:rPr>
        <w:t>Klient może filtrować impre</w:t>
      </w:r>
      <w:r>
        <w:rPr>
          <w:rFonts w:ascii="Times New Roman" w:hAnsi="Times New Roman"/>
          <w:color w:val="202122"/>
          <w:shd w:val="clear" w:color="auto" w:fill="FFFFFF"/>
        </w:rPr>
        <w:t>zy pod względem: nazwa + data + miejsce imprezy + cena + dostępne miejsca</w:t>
      </w:r>
    </w:p>
    <w:p w14:paraId="4B4BD4A7" w14:textId="77777777" w:rsidR="00801219" w:rsidRDefault="00B66E44">
      <w:pPr>
        <w:rPr>
          <w:rFonts w:ascii="Times New Roman" w:hAnsi="Times New Roman"/>
        </w:rPr>
      </w:pPr>
      <w:r>
        <w:rPr>
          <w:rFonts w:ascii="Times New Roman" w:hAnsi="Times New Roman"/>
        </w:rPr>
        <w:t>Nowy klient=nie zalogowany użytkownik systemu który może przeglądać dostępne imprezy i wybrać bilet który chciałby kupić</w:t>
      </w:r>
    </w:p>
    <w:p w14:paraId="4B4BD4A8" w14:textId="77777777" w:rsidR="00801219" w:rsidRDefault="00B66E44">
      <w:pPr>
        <w:rPr>
          <w:rFonts w:ascii="Times New Roman" w:hAnsi="Times New Roman"/>
        </w:rPr>
      </w:pPr>
      <w:r>
        <w:rPr>
          <w:rFonts w:ascii="Times New Roman" w:hAnsi="Times New Roman"/>
        </w:rPr>
        <w:t>Klient=email + imię + nazwisko + dane adresowe + hasło + posi</w:t>
      </w:r>
      <w:r>
        <w:rPr>
          <w:rFonts w:ascii="Times New Roman" w:hAnsi="Times New Roman"/>
        </w:rPr>
        <w:t xml:space="preserve">adane bilety </w:t>
      </w:r>
    </w:p>
    <w:p w14:paraId="4B4BD4A9" w14:textId="77777777" w:rsidR="00801219" w:rsidRDefault="00B66E44">
      <w:pPr>
        <w:rPr>
          <w:rFonts w:ascii="Times New Roman" w:hAnsi="Times New Roman"/>
        </w:rPr>
      </w:pPr>
      <w:r>
        <w:rPr>
          <w:rFonts w:ascii="Times New Roman" w:hAnsi="Times New Roman"/>
        </w:rPr>
        <w:t>Klient organizator= email + imię + nazwisko + dane adresowe + hasło + weryfikacja + organizowane imprezy</w:t>
      </w:r>
    </w:p>
    <w:p w14:paraId="4B4BD4AA" w14:textId="77777777" w:rsidR="00801219" w:rsidRDefault="00B66E44">
      <w:pPr>
        <w:rPr>
          <w:rFonts w:ascii="Times New Roman" w:hAnsi="Times New Roman"/>
        </w:rPr>
      </w:pPr>
      <w:r>
        <w:rPr>
          <w:rFonts w:ascii="Times New Roman" w:hAnsi="Times New Roman"/>
        </w:rPr>
        <w:t xml:space="preserve">Formularz zapisu pośredników = </w:t>
      </w:r>
      <w:proofErr w:type="spellStart"/>
      <w:r>
        <w:rPr>
          <w:rFonts w:ascii="Times New Roman" w:hAnsi="Times New Roman"/>
        </w:rPr>
        <w:t>NazwaFirmy</w:t>
      </w:r>
      <w:proofErr w:type="spellEnd"/>
      <w:r>
        <w:rPr>
          <w:rFonts w:ascii="Times New Roman" w:hAnsi="Times New Roman"/>
        </w:rPr>
        <w:t xml:space="preserve"> + Oferta + NIP + </w:t>
      </w:r>
      <w:proofErr w:type="spellStart"/>
      <w:r>
        <w:rPr>
          <w:rFonts w:ascii="Times New Roman" w:hAnsi="Times New Roman"/>
        </w:rPr>
        <w:t>AdresFirmy</w:t>
      </w:r>
      <w:proofErr w:type="spellEnd"/>
      <w:r>
        <w:rPr>
          <w:rFonts w:ascii="Times New Roman" w:hAnsi="Times New Roman"/>
        </w:rPr>
        <w:t xml:space="preserve"> + </w:t>
      </w:r>
      <w:proofErr w:type="spellStart"/>
      <w:r>
        <w:rPr>
          <w:rFonts w:ascii="Times New Roman" w:hAnsi="Times New Roman"/>
        </w:rPr>
        <w:t>nrTelefonu</w:t>
      </w:r>
      <w:proofErr w:type="spellEnd"/>
      <w:r>
        <w:rPr>
          <w:rFonts w:ascii="Times New Roman" w:hAnsi="Times New Roman"/>
        </w:rPr>
        <w:t xml:space="preserve"> + Email + Dostępność</w:t>
      </w:r>
    </w:p>
    <w:p w14:paraId="4B4BD4AB" w14:textId="77777777" w:rsidR="00801219" w:rsidRDefault="00B66E44">
      <w:pPr>
        <w:rPr>
          <w:rFonts w:ascii="Times New Roman" w:hAnsi="Times New Roman"/>
        </w:rPr>
      </w:pPr>
      <w:r>
        <w:rPr>
          <w:rFonts w:ascii="Times New Roman" w:hAnsi="Times New Roman"/>
        </w:rPr>
        <w:t xml:space="preserve">Faktura = </w:t>
      </w:r>
      <w:proofErr w:type="spellStart"/>
      <w:r>
        <w:rPr>
          <w:rFonts w:ascii="Times New Roman" w:hAnsi="Times New Roman"/>
        </w:rPr>
        <w:t>MiejsceWystawienia</w:t>
      </w:r>
      <w:proofErr w:type="spellEnd"/>
      <w:r>
        <w:rPr>
          <w:rFonts w:ascii="Times New Roman" w:hAnsi="Times New Roman"/>
        </w:rPr>
        <w:t xml:space="preserve"> + </w:t>
      </w:r>
      <w:proofErr w:type="spellStart"/>
      <w:r>
        <w:rPr>
          <w:rFonts w:ascii="Times New Roman" w:hAnsi="Times New Roman"/>
        </w:rPr>
        <w:t>Da</w:t>
      </w:r>
      <w:r>
        <w:rPr>
          <w:rFonts w:ascii="Times New Roman" w:hAnsi="Times New Roman"/>
        </w:rPr>
        <w:t>taWystawienia</w:t>
      </w:r>
      <w:proofErr w:type="spellEnd"/>
      <w:r>
        <w:rPr>
          <w:rFonts w:ascii="Times New Roman" w:hAnsi="Times New Roman"/>
        </w:rPr>
        <w:t xml:space="preserve"> + </w:t>
      </w:r>
      <w:proofErr w:type="spellStart"/>
      <w:r>
        <w:rPr>
          <w:rFonts w:ascii="Times New Roman" w:hAnsi="Times New Roman"/>
        </w:rPr>
        <w:t>DataWykonaniaUsługi</w:t>
      </w:r>
      <w:proofErr w:type="spellEnd"/>
      <w:r>
        <w:rPr>
          <w:rFonts w:ascii="Times New Roman" w:hAnsi="Times New Roman"/>
        </w:rPr>
        <w:t xml:space="preserve"> + Sprzedawca + Nabywca + </w:t>
      </w:r>
      <w:proofErr w:type="spellStart"/>
      <w:r>
        <w:rPr>
          <w:rFonts w:ascii="Times New Roman" w:hAnsi="Times New Roman"/>
        </w:rPr>
        <w:t>lp</w:t>
      </w:r>
      <w:proofErr w:type="spellEnd"/>
      <w:r>
        <w:rPr>
          <w:rFonts w:ascii="Times New Roman" w:hAnsi="Times New Roman"/>
        </w:rPr>
        <w:t xml:space="preserve"> + [ </w:t>
      </w:r>
      <w:proofErr w:type="spellStart"/>
      <w:r>
        <w:rPr>
          <w:rFonts w:ascii="Times New Roman" w:hAnsi="Times New Roman"/>
        </w:rPr>
        <w:t>NazwaTowaru</w:t>
      </w:r>
      <w:proofErr w:type="spellEnd"/>
      <w:r>
        <w:rPr>
          <w:rFonts w:ascii="Times New Roman" w:hAnsi="Times New Roman"/>
        </w:rPr>
        <w:t xml:space="preserve"> | Nazwa Usługi ] + </w:t>
      </w:r>
      <w:proofErr w:type="spellStart"/>
      <w:r>
        <w:rPr>
          <w:rFonts w:ascii="Times New Roman" w:hAnsi="Times New Roman"/>
        </w:rPr>
        <w:t>jm</w:t>
      </w:r>
      <w:proofErr w:type="spellEnd"/>
      <w:r>
        <w:rPr>
          <w:rFonts w:ascii="Times New Roman" w:hAnsi="Times New Roman"/>
        </w:rPr>
        <w:t xml:space="preserve"> + Ilość + </w:t>
      </w:r>
      <w:proofErr w:type="spellStart"/>
      <w:r>
        <w:rPr>
          <w:rFonts w:ascii="Times New Roman" w:hAnsi="Times New Roman"/>
        </w:rPr>
        <w:t>CenaNetto</w:t>
      </w:r>
      <w:proofErr w:type="spellEnd"/>
      <w:r>
        <w:rPr>
          <w:rFonts w:ascii="Times New Roman" w:hAnsi="Times New Roman"/>
        </w:rPr>
        <w:t xml:space="preserve"> + </w:t>
      </w:r>
      <w:proofErr w:type="spellStart"/>
      <w:r>
        <w:rPr>
          <w:rFonts w:ascii="Times New Roman" w:hAnsi="Times New Roman"/>
        </w:rPr>
        <w:t>WartośćNetto</w:t>
      </w:r>
      <w:proofErr w:type="spellEnd"/>
      <w:r>
        <w:rPr>
          <w:rFonts w:ascii="Times New Roman" w:hAnsi="Times New Roman"/>
        </w:rPr>
        <w:t xml:space="preserve"> + </w:t>
      </w:r>
      <w:proofErr w:type="spellStart"/>
      <w:r>
        <w:rPr>
          <w:rFonts w:ascii="Times New Roman" w:hAnsi="Times New Roman"/>
        </w:rPr>
        <w:t>StawkaVAT</w:t>
      </w:r>
      <w:proofErr w:type="spellEnd"/>
      <w:r>
        <w:rPr>
          <w:rFonts w:ascii="Times New Roman" w:hAnsi="Times New Roman"/>
        </w:rPr>
        <w:t xml:space="preserve"> + </w:t>
      </w:r>
      <w:proofErr w:type="spellStart"/>
      <w:r>
        <w:rPr>
          <w:rFonts w:ascii="Times New Roman" w:hAnsi="Times New Roman"/>
        </w:rPr>
        <w:t>KwotaVAT</w:t>
      </w:r>
      <w:proofErr w:type="spellEnd"/>
      <w:r>
        <w:rPr>
          <w:rFonts w:ascii="Times New Roman" w:hAnsi="Times New Roman"/>
        </w:rPr>
        <w:t xml:space="preserve"> + </w:t>
      </w:r>
      <w:proofErr w:type="spellStart"/>
      <w:r>
        <w:rPr>
          <w:rFonts w:ascii="Times New Roman" w:hAnsi="Times New Roman"/>
        </w:rPr>
        <w:t>WartośćBrutto</w:t>
      </w:r>
      <w:proofErr w:type="spellEnd"/>
      <w:r>
        <w:rPr>
          <w:rFonts w:ascii="Times New Roman" w:hAnsi="Times New Roman"/>
        </w:rPr>
        <w:t xml:space="preserve"> + Podsumowanie + </w:t>
      </w:r>
      <w:proofErr w:type="spellStart"/>
      <w:r>
        <w:rPr>
          <w:rFonts w:ascii="Times New Roman" w:hAnsi="Times New Roman"/>
        </w:rPr>
        <w:t>SposóbPłatności</w:t>
      </w:r>
      <w:proofErr w:type="spellEnd"/>
      <w:r>
        <w:rPr>
          <w:rFonts w:ascii="Times New Roman" w:hAnsi="Times New Roman"/>
        </w:rPr>
        <w:t xml:space="preserve"> + </w:t>
      </w:r>
      <w:proofErr w:type="spellStart"/>
      <w:r>
        <w:rPr>
          <w:rFonts w:ascii="Times New Roman" w:hAnsi="Times New Roman"/>
        </w:rPr>
        <w:t>TerminPłatności</w:t>
      </w:r>
      <w:proofErr w:type="spellEnd"/>
      <w:r>
        <w:rPr>
          <w:rFonts w:ascii="Times New Roman" w:hAnsi="Times New Roman"/>
        </w:rPr>
        <w:t xml:space="preserve"> + </w:t>
      </w:r>
      <w:proofErr w:type="spellStart"/>
      <w:r>
        <w:rPr>
          <w:rFonts w:ascii="Times New Roman" w:hAnsi="Times New Roman"/>
        </w:rPr>
        <w:t>nrKonta</w:t>
      </w:r>
      <w:proofErr w:type="spellEnd"/>
      <w:r>
        <w:rPr>
          <w:rFonts w:ascii="Times New Roman" w:hAnsi="Times New Roman"/>
        </w:rPr>
        <w:t xml:space="preserve"> + </w:t>
      </w:r>
      <w:proofErr w:type="spellStart"/>
      <w:r>
        <w:rPr>
          <w:rFonts w:ascii="Times New Roman" w:hAnsi="Times New Roman"/>
        </w:rPr>
        <w:t>doZapłaty</w:t>
      </w:r>
      <w:proofErr w:type="spellEnd"/>
      <w:r>
        <w:rPr>
          <w:rFonts w:ascii="Times New Roman" w:hAnsi="Times New Roman"/>
        </w:rPr>
        <w:t xml:space="preserve"> + </w:t>
      </w:r>
      <w:proofErr w:type="spellStart"/>
      <w:r>
        <w:rPr>
          <w:rFonts w:ascii="Times New Roman" w:hAnsi="Times New Roman"/>
        </w:rPr>
        <w:t>doZap</w:t>
      </w:r>
      <w:r>
        <w:rPr>
          <w:rFonts w:ascii="Times New Roman" w:hAnsi="Times New Roman"/>
        </w:rPr>
        <w:t>łaty</w:t>
      </w:r>
      <w:proofErr w:type="spellEnd"/>
      <w:r>
        <w:rPr>
          <w:rFonts w:ascii="Times New Roman" w:hAnsi="Times New Roman"/>
        </w:rPr>
        <w:t xml:space="preserve"> *słownie* + </w:t>
      </w:r>
      <w:proofErr w:type="spellStart"/>
      <w:r>
        <w:rPr>
          <w:rFonts w:ascii="Times New Roman" w:hAnsi="Times New Roman"/>
        </w:rPr>
        <w:t>PodpisOsobyWystawiającej</w:t>
      </w:r>
      <w:proofErr w:type="spellEnd"/>
      <w:r>
        <w:rPr>
          <w:rFonts w:ascii="Times New Roman" w:hAnsi="Times New Roman"/>
        </w:rPr>
        <w:t xml:space="preserve"> + </w:t>
      </w:r>
      <w:proofErr w:type="spellStart"/>
      <w:r>
        <w:rPr>
          <w:rFonts w:ascii="Times New Roman" w:hAnsi="Times New Roman"/>
        </w:rPr>
        <w:t>PodpisOdbiorcy</w:t>
      </w:r>
      <w:proofErr w:type="spellEnd"/>
      <w:r>
        <w:rPr>
          <w:rFonts w:ascii="Times New Roman" w:hAnsi="Times New Roman"/>
        </w:rPr>
        <w:t xml:space="preserve"> </w:t>
      </w:r>
    </w:p>
    <w:p w14:paraId="4B4BD4AC" w14:textId="77777777" w:rsidR="00801219" w:rsidRDefault="00B66E44">
      <w:pPr>
        <w:rPr>
          <w:rFonts w:ascii="Times New Roman" w:hAnsi="Times New Roman"/>
        </w:rPr>
      </w:pPr>
      <w:r>
        <w:rPr>
          <w:rFonts w:ascii="Times New Roman" w:hAnsi="Times New Roman"/>
        </w:rPr>
        <w:t xml:space="preserve">Formularz organizacji imprezy = [ </w:t>
      </w:r>
      <w:proofErr w:type="spellStart"/>
      <w:r>
        <w:rPr>
          <w:rFonts w:ascii="Times New Roman" w:hAnsi="Times New Roman"/>
        </w:rPr>
        <w:t>ImprezaMasowa</w:t>
      </w:r>
      <w:proofErr w:type="spellEnd"/>
      <w:r>
        <w:rPr>
          <w:rFonts w:ascii="Times New Roman" w:hAnsi="Times New Roman"/>
        </w:rPr>
        <w:t xml:space="preserve"> | </w:t>
      </w:r>
      <w:proofErr w:type="spellStart"/>
      <w:r>
        <w:rPr>
          <w:rFonts w:ascii="Times New Roman" w:hAnsi="Times New Roman"/>
        </w:rPr>
        <w:t>ImprezaPrywatna</w:t>
      </w:r>
      <w:proofErr w:type="spellEnd"/>
      <w:r>
        <w:rPr>
          <w:rFonts w:ascii="Times New Roman" w:hAnsi="Times New Roman"/>
        </w:rPr>
        <w:t xml:space="preserve"> ] + </w:t>
      </w:r>
      <w:proofErr w:type="spellStart"/>
      <w:r>
        <w:rPr>
          <w:rFonts w:ascii="Times New Roman" w:hAnsi="Times New Roman"/>
        </w:rPr>
        <w:t>ImięKlienta</w:t>
      </w:r>
      <w:proofErr w:type="spellEnd"/>
      <w:r>
        <w:rPr>
          <w:rFonts w:ascii="Times New Roman" w:hAnsi="Times New Roman"/>
        </w:rPr>
        <w:t xml:space="preserve"> + </w:t>
      </w:r>
      <w:proofErr w:type="spellStart"/>
      <w:r>
        <w:rPr>
          <w:rFonts w:ascii="Times New Roman" w:hAnsi="Times New Roman"/>
        </w:rPr>
        <w:t>NazwiskoKlienta</w:t>
      </w:r>
      <w:proofErr w:type="spellEnd"/>
      <w:r>
        <w:rPr>
          <w:rFonts w:ascii="Times New Roman" w:hAnsi="Times New Roman"/>
        </w:rPr>
        <w:t xml:space="preserve"> + (</w:t>
      </w:r>
      <w:proofErr w:type="spellStart"/>
      <w:r>
        <w:rPr>
          <w:rFonts w:ascii="Times New Roman" w:hAnsi="Times New Roman"/>
        </w:rPr>
        <w:t>NazwaFirmy</w:t>
      </w:r>
      <w:proofErr w:type="spellEnd"/>
      <w:r>
        <w:rPr>
          <w:rFonts w:ascii="Times New Roman" w:hAnsi="Times New Roman"/>
        </w:rPr>
        <w:t xml:space="preserve">) + </w:t>
      </w:r>
      <w:proofErr w:type="spellStart"/>
      <w:r>
        <w:rPr>
          <w:rFonts w:ascii="Times New Roman" w:hAnsi="Times New Roman"/>
        </w:rPr>
        <w:t>nrTelefonu</w:t>
      </w:r>
      <w:proofErr w:type="spellEnd"/>
      <w:r>
        <w:rPr>
          <w:rFonts w:ascii="Times New Roman" w:hAnsi="Times New Roman"/>
        </w:rPr>
        <w:t xml:space="preserve"> + Email + Adres + </w:t>
      </w:r>
      <w:proofErr w:type="spellStart"/>
      <w:r>
        <w:rPr>
          <w:rFonts w:ascii="Times New Roman" w:hAnsi="Times New Roman"/>
        </w:rPr>
        <w:t>TerminImprezy</w:t>
      </w:r>
      <w:proofErr w:type="spellEnd"/>
      <w:r>
        <w:rPr>
          <w:rFonts w:ascii="Times New Roman" w:hAnsi="Times New Roman"/>
        </w:rPr>
        <w:t xml:space="preserve"> + </w:t>
      </w:r>
      <w:proofErr w:type="spellStart"/>
      <w:r>
        <w:rPr>
          <w:rFonts w:ascii="Times New Roman" w:hAnsi="Times New Roman"/>
        </w:rPr>
        <w:t>DostępneMiejsca</w:t>
      </w:r>
      <w:proofErr w:type="spellEnd"/>
      <w:r>
        <w:rPr>
          <w:rFonts w:ascii="Times New Roman" w:hAnsi="Times New Roman"/>
        </w:rPr>
        <w:t xml:space="preserve"> + </w:t>
      </w:r>
      <w:proofErr w:type="spellStart"/>
      <w:r>
        <w:rPr>
          <w:rFonts w:ascii="Times New Roman" w:hAnsi="Times New Roman"/>
        </w:rPr>
        <w:t>MiejsceImprezy</w:t>
      </w:r>
      <w:proofErr w:type="spellEnd"/>
      <w:r>
        <w:rPr>
          <w:rFonts w:ascii="Times New Roman" w:hAnsi="Times New Roman"/>
        </w:rPr>
        <w:t xml:space="preserve"> +</w:t>
      </w:r>
      <w:r>
        <w:rPr>
          <w:rFonts w:ascii="Times New Roman" w:hAnsi="Times New Roman"/>
        </w:rPr>
        <w:t xml:space="preserve"> ({</w:t>
      </w:r>
      <w:proofErr w:type="spellStart"/>
      <w:r>
        <w:rPr>
          <w:rFonts w:ascii="Times New Roman" w:hAnsi="Times New Roman"/>
        </w:rPr>
        <w:t>DodatkoweUsługi</w:t>
      </w:r>
      <w:proofErr w:type="spellEnd"/>
      <w:r>
        <w:rPr>
          <w:rFonts w:ascii="Times New Roman" w:hAnsi="Times New Roman"/>
        </w:rPr>
        <w:t>}) + ({Artyści})</w:t>
      </w:r>
    </w:p>
    <w:p w14:paraId="4B4BD4AD" w14:textId="77777777" w:rsidR="00801219" w:rsidRDefault="00B66E44">
      <w:pPr>
        <w:rPr>
          <w:rFonts w:ascii="Times New Roman" w:hAnsi="Times New Roman"/>
        </w:rPr>
      </w:pPr>
      <w:r>
        <w:rPr>
          <w:rFonts w:ascii="Times New Roman" w:hAnsi="Times New Roman"/>
        </w:rPr>
        <w:t>Bilet = (</w:t>
      </w:r>
      <w:proofErr w:type="spellStart"/>
      <w:r>
        <w:rPr>
          <w:rFonts w:ascii="Times New Roman" w:hAnsi="Times New Roman"/>
        </w:rPr>
        <w:t>ImięKlienta</w:t>
      </w:r>
      <w:proofErr w:type="spellEnd"/>
      <w:r>
        <w:rPr>
          <w:rFonts w:ascii="Times New Roman" w:hAnsi="Times New Roman"/>
        </w:rPr>
        <w:t xml:space="preserve"> + </w:t>
      </w:r>
      <w:proofErr w:type="spellStart"/>
      <w:r>
        <w:rPr>
          <w:rFonts w:ascii="Times New Roman" w:hAnsi="Times New Roman"/>
        </w:rPr>
        <w:t>NazwiskoKlienta</w:t>
      </w:r>
      <w:proofErr w:type="spellEnd"/>
      <w:r>
        <w:rPr>
          <w:rFonts w:ascii="Times New Roman" w:hAnsi="Times New Roman"/>
        </w:rPr>
        <w:t xml:space="preserve">) + </w:t>
      </w:r>
      <w:proofErr w:type="spellStart"/>
      <w:r>
        <w:rPr>
          <w:rFonts w:ascii="Times New Roman" w:hAnsi="Times New Roman"/>
        </w:rPr>
        <w:t>NazwaImprezy</w:t>
      </w:r>
      <w:proofErr w:type="spellEnd"/>
      <w:r>
        <w:rPr>
          <w:rFonts w:ascii="Times New Roman" w:hAnsi="Times New Roman"/>
        </w:rPr>
        <w:t xml:space="preserve"> + (</w:t>
      </w:r>
      <w:proofErr w:type="spellStart"/>
      <w:r>
        <w:rPr>
          <w:rFonts w:ascii="Times New Roman" w:hAnsi="Times New Roman"/>
        </w:rPr>
        <w:t>nrMiejsca</w:t>
      </w:r>
      <w:proofErr w:type="spellEnd"/>
      <w:r>
        <w:rPr>
          <w:rFonts w:ascii="Times New Roman" w:hAnsi="Times New Roman"/>
        </w:rPr>
        <w:t>) + Data + Rodzaj + Cena</w:t>
      </w:r>
    </w:p>
    <w:p w14:paraId="4B4BD4AE" w14:textId="77777777" w:rsidR="00801219" w:rsidRDefault="00B66E44">
      <w:pPr>
        <w:rPr>
          <w:rFonts w:ascii="Times New Roman" w:hAnsi="Times New Roman"/>
        </w:rPr>
      </w:pPr>
      <w:r>
        <w:rPr>
          <w:rFonts w:ascii="Times New Roman" w:hAnsi="Times New Roman"/>
        </w:rPr>
        <w:t>Aplikacja=program działający na zasadzie programu lojalnościowego, po zalogowaniu umożliwia użytkownikowi korzystanie ze zniżek o</w:t>
      </w:r>
      <w:r>
        <w:rPr>
          <w:rFonts w:ascii="Times New Roman" w:hAnsi="Times New Roman"/>
        </w:rPr>
        <w:t>raz biletu w postaci QR</w:t>
      </w:r>
    </w:p>
    <w:p w14:paraId="4B4BD4AF" w14:textId="77777777" w:rsidR="00801219" w:rsidRDefault="00801219"/>
    <w:p w14:paraId="4B4BD4B0" w14:textId="77777777" w:rsidR="00801219" w:rsidRDefault="00801219"/>
    <w:sectPr w:rsidR="00801219">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4BD312" w14:textId="77777777" w:rsidR="00000000" w:rsidRDefault="00B66E44">
      <w:pPr>
        <w:spacing w:after="0" w:line="240" w:lineRule="auto"/>
      </w:pPr>
      <w:r>
        <w:separator/>
      </w:r>
    </w:p>
  </w:endnote>
  <w:endnote w:type="continuationSeparator" w:id="0">
    <w:p w14:paraId="4B4BD314" w14:textId="77777777" w:rsidR="00000000" w:rsidRDefault="00B66E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Libre Franklin">
    <w:altName w:val="Libre Franklin"/>
    <w:charset w:val="00"/>
    <w:family w:val="auto"/>
    <w:pitch w:val="variable"/>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4BD30E" w14:textId="77777777" w:rsidR="00000000" w:rsidRDefault="00B66E44">
      <w:pPr>
        <w:spacing w:after="0" w:line="240" w:lineRule="auto"/>
      </w:pPr>
      <w:r>
        <w:rPr>
          <w:color w:val="000000"/>
        </w:rPr>
        <w:separator/>
      </w:r>
    </w:p>
  </w:footnote>
  <w:footnote w:type="continuationSeparator" w:id="0">
    <w:p w14:paraId="4B4BD310" w14:textId="77777777" w:rsidR="00000000" w:rsidRDefault="00B66E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62710"/>
    <w:multiLevelType w:val="multilevel"/>
    <w:tmpl w:val="77C43B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68B0B37"/>
    <w:multiLevelType w:val="multilevel"/>
    <w:tmpl w:val="E946B9A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1F2345A7"/>
    <w:multiLevelType w:val="multilevel"/>
    <w:tmpl w:val="C93E024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20631B4B"/>
    <w:multiLevelType w:val="multilevel"/>
    <w:tmpl w:val="8B907B1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35250D91"/>
    <w:multiLevelType w:val="multilevel"/>
    <w:tmpl w:val="33767C9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38DB6C8A"/>
    <w:multiLevelType w:val="multilevel"/>
    <w:tmpl w:val="5E485DF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448F5E73"/>
    <w:multiLevelType w:val="multilevel"/>
    <w:tmpl w:val="6AE6689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5CDD5678"/>
    <w:multiLevelType w:val="multilevel"/>
    <w:tmpl w:val="0160045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FA91040"/>
    <w:multiLevelType w:val="multilevel"/>
    <w:tmpl w:val="11C4DE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87340452">
    <w:abstractNumId w:val="8"/>
  </w:num>
  <w:num w:numId="2" w16cid:durableId="1679766503">
    <w:abstractNumId w:val="1"/>
  </w:num>
  <w:num w:numId="3" w16cid:durableId="335544935">
    <w:abstractNumId w:val="2"/>
  </w:num>
  <w:num w:numId="4" w16cid:durableId="1652714365">
    <w:abstractNumId w:val="5"/>
  </w:num>
  <w:num w:numId="5" w16cid:durableId="1668559390">
    <w:abstractNumId w:val="3"/>
  </w:num>
  <w:num w:numId="6" w16cid:durableId="1972901318">
    <w:abstractNumId w:val="0"/>
  </w:num>
  <w:num w:numId="7" w16cid:durableId="1779256540">
    <w:abstractNumId w:val="6"/>
  </w:num>
  <w:num w:numId="8" w16cid:durableId="687681837">
    <w:abstractNumId w:val="4"/>
  </w:num>
  <w:num w:numId="9" w16cid:durableId="17922428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801219"/>
    <w:rsid w:val="004346B1"/>
    <w:rsid w:val="00801219"/>
    <w:rsid w:val="00B66E4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BD306"/>
  <w15:docId w15:val="{FA2B6A38-39FE-401E-9368-45F0EDEE0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pl-PL" w:eastAsia="en-US" w:bidi="ar-SA"/>
      </w:rPr>
    </w:rPrDefault>
    <w:pPrDefault>
      <w:pPr>
        <w:autoSpaceDN w:val="0"/>
        <w:spacing w:after="160" w:line="251"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pPr>
      <w:suppressAutoHyphens/>
    </w:p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pPr>
      <w:ind w:left="720"/>
      <w:contextualSpacing/>
    </w:pPr>
  </w:style>
  <w:style w:type="paragraph" w:styleId="Nagwek">
    <w:name w:val="header"/>
    <w:basedOn w:val="Normalny"/>
    <w:pPr>
      <w:tabs>
        <w:tab w:val="center" w:pos="4536"/>
        <w:tab w:val="right" w:pos="9072"/>
      </w:tabs>
      <w:spacing w:after="0" w:line="240" w:lineRule="auto"/>
    </w:pPr>
  </w:style>
  <w:style w:type="character" w:customStyle="1" w:styleId="NagwekZnak">
    <w:name w:val="Nagłówek Znak"/>
    <w:basedOn w:val="Domylnaczcionkaakapitu"/>
  </w:style>
  <w:style w:type="paragraph" w:styleId="Stopka">
    <w:name w:val="footer"/>
    <w:basedOn w:val="Normalny"/>
    <w:pPr>
      <w:tabs>
        <w:tab w:val="center" w:pos="4536"/>
        <w:tab w:val="right" w:pos="9072"/>
      </w:tabs>
      <w:spacing w:after="0" w:line="240" w:lineRule="auto"/>
    </w:pPr>
  </w:style>
  <w:style w:type="character" w:customStyle="1" w:styleId="StopkaZnak">
    <w:name w:val="Stopka Znak"/>
    <w:basedOn w:val="Domylnaczcionkaakapitu"/>
  </w:style>
  <w:style w:type="paragraph" w:styleId="Tekstprzypisukocowego">
    <w:name w:val="endnote text"/>
    <w:basedOn w:val="Normalny"/>
    <w:pPr>
      <w:spacing w:after="0" w:line="240" w:lineRule="auto"/>
    </w:pPr>
    <w:rPr>
      <w:sz w:val="20"/>
      <w:szCs w:val="20"/>
    </w:rPr>
  </w:style>
  <w:style w:type="character" w:customStyle="1" w:styleId="TekstprzypisukocowegoZnak">
    <w:name w:val="Tekst przypisu końcowego Znak"/>
    <w:basedOn w:val="Domylnaczcionkaakapitu"/>
    <w:rPr>
      <w:sz w:val="20"/>
      <w:szCs w:val="20"/>
    </w:rPr>
  </w:style>
  <w:style w:type="character" w:styleId="Odwoanieprzypisukocowego">
    <w:name w:val="endnote reference"/>
    <w:basedOn w:val="Domylnaczcionkaakapitu"/>
    <w:rPr>
      <w:position w:val="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20</Pages>
  <Words>4028</Words>
  <Characters>24170</Characters>
  <Application>Microsoft Office Word</Application>
  <DocSecurity>0</DocSecurity>
  <Lines>201</Lines>
  <Paragraphs>56</Paragraphs>
  <ScaleCrop>false</ScaleCrop>
  <Company/>
  <LinksUpToDate>false</LinksUpToDate>
  <CharactersWithSpaces>28142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okuła</dc:creator>
  <dc:description/>
  <cp:lastModifiedBy>Adam Rozwadowski</cp:lastModifiedBy>
  <cp:revision>2</cp:revision>
  <cp:lastPrinted>2022-11-06T17:34:00Z</cp:lastPrinted>
  <dcterms:created xsi:type="dcterms:W3CDTF">2022-11-06T17:39:00Z</dcterms:created>
  <dcterms:modified xsi:type="dcterms:W3CDTF">2022-11-06T17:39:00Z</dcterms:modified>
</cp:coreProperties>
</file>